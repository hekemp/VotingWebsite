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122CF" w14:textId="77777777" w:rsidR="00067976" w:rsidRDefault="00B22F22">
      <w:pPr>
        <w:pStyle w:val="Date"/>
      </w:pPr>
      <w:r>
        <w:t>CS:5800</w:t>
      </w:r>
      <w:r w:rsidR="00170C38">
        <w:t xml:space="preserve"> – Fundamentals of Software Engineering</w:t>
      </w:r>
      <w:r w:rsidR="003E3BCC">
        <w:tab/>
      </w:r>
      <w:r w:rsidR="003E3BCC">
        <w:tab/>
        <w:t xml:space="preserve">      Team 11</w:t>
      </w:r>
    </w:p>
    <w:p w14:paraId="14E11394" w14:textId="77777777" w:rsidR="00067976" w:rsidRDefault="00170C38">
      <w:pPr>
        <w:pStyle w:val="Title"/>
      </w:pPr>
      <w:r>
        <w:t>(TBD) Election App</w:t>
      </w:r>
    </w:p>
    <w:p w14:paraId="19B8C6F8" w14:textId="77777777" w:rsidR="003E3BCC" w:rsidRDefault="00170C38" w:rsidP="003E3BCC">
      <w:pPr>
        <w:pStyle w:val="Heading1"/>
      </w:pPr>
      <w:r>
        <w:t>Aims and Objectives</w:t>
      </w:r>
    </w:p>
    <w:p w14:paraId="60B5E664" w14:textId="77777777" w:rsidR="003E3BCC" w:rsidRDefault="003E3BCC" w:rsidP="003E3BCC">
      <w:pPr>
        <w:pStyle w:val="Heading2"/>
        <w:numPr>
          <w:ilvl w:val="0"/>
          <w:numId w:val="0"/>
        </w:numPr>
        <w:ind w:left="360"/>
      </w:pPr>
      <w:r>
        <w:t>“</w:t>
      </w:r>
      <w:r w:rsidRPr="003E3BCC">
        <w:t>Customer seeks to build a state of the web application for their election management system. The goal is to build an integrated application system integrating demographics, voter registration, and configurable ballot management, voting with paper trail, results and system administration.</w:t>
      </w:r>
      <w:r>
        <w:t>”</w:t>
      </w:r>
    </w:p>
    <w:p w14:paraId="3D54836A" w14:textId="77777777" w:rsidR="00170C38" w:rsidRDefault="00170C38">
      <w:pPr>
        <w:pStyle w:val="Heading1"/>
      </w:pPr>
      <w:r>
        <w:t>Process Guidelines</w:t>
      </w:r>
    </w:p>
    <w:p w14:paraId="16C258E6" w14:textId="77777777" w:rsidR="00D94B10" w:rsidRDefault="00D94B10" w:rsidP="00D94B10">
      <w:pPr>
        <w:pStyle w:val="Heading2"/>
      </w:pPr>
      <w:r w:rsidRPr="00D94B10">
        <w:t xml:space="preserve">Customer prefers to have an interactive approach to software development and would like to see intermediate versions of the proposed software. </w:t>
      </w:r>
    </w:p>
    <w:p w14:paraId="7BD44A94" w14:textId="77777777" w:rsidR="00D94B10" w:rsidRDefault="00D94B10" w:rsidP="00D94B10">
      <w:pPr>
        <w:pStyle w:val="Heading2"/>
      </w:pPr>
      <w:r w:rsidRPr="00D94B10">
        <w:t xml:space="preserve">Customer approval is required for document formats. </w:t>
      </w:r>
    </w:p>
    <w:p w14:paraId="56CCD34F" w14:textId="77777777" w:rsidR="00D94B10" w:rsidRDefault="00D94B10" w:rsidP="00D94B10">
      <w:pPr>
        <w:pStyle w:val="Heading2"/>
      </w:pPr>
      <w:r w:rsidRPr="00D94B10">
        <w:t xml:space="preserve">An iterative development model is preferred with Screens, Navigation and some of these functions being delivered first. </w:t>
      </w:r>
    </w:p>
    <w:p w14:paraId="1CBA593C" w14:textId="768B324F" w:rsidR="001E2660" w:rsidRDefault="00D94B10" w:rsidP="00D94B10">
      <w:pPr>
        <w:pStyle w:val="Heading2"/>
      </w:pPr>
      <w:r>
        <w:t>The</w:t>
      </w:r>
      <w:r w:rsidRPr="00D94B10">
        <w:t xml:space="preserve"> customer would like to see full documentation of the process you would follow.</w:t>
      </w:r>
    </w:p>
    <w:p w14:paraId="6E42415D" w14:textId="77777777" w:rsidR="00170C38" w:rsidRDefault="00170C38">
      <w:pPr>
        <w:pStyle w:val="Heading1"/>
      </w:pPr>
      <w:r>
        <w:t>User Requirement Specifications (URS)</w:t>
      </w:r>
    </w:p>
    <w:p w14:paraId="7ED26E0A" w14:textId="77777777" w:rsidR="002030DD" w:rsidRDefault="002030DD" w:rsidP="002030DD">
      <w:pPr>
        <w:pStyle w:val="Heading2"/>
      </w:pPr>
      <w:r>
        <w:t>User friendly</w:t>
      </w:r>
      <w:r w:rsidR="00784D32">
        <w:t xml:space="preserve"> UI</w:t>
      </w:r>
    </w:p>
    <w:p w14:paraId="69D46D24" w14:textId="77777777" w:rsidR="002030DD" w:rsidRDefault="002030DD" w:rsidP="002030DD">
      <w:pPr>
        <w:pStyle w:val="Heading2"/>
      </w:pPr>
      <w:r>
        <w:t>Minimum data entry</w:t>
      </w:r>
    </w:p>
    <w:p w14:paraId="156BF37E" w14:textId="77777777" w:rsidR="00784D32" w:rsidRDefault="00784D32" w:rsidP="002030DD">
      <w:pPr>
        <w:pStyle w:val="Heading2"/>
      </w:pPr>
      <w:commentRangeStart w:id="0"/>
      <w:r>
        <w:t>D</w:t>
      </w:r>
      <w:r w:rsidRPr="00784D32">
        <w:t>ata transfer from context sensitive help screens</w:t>
      </w:r>
      <w:commentRangeEnd w:id="0"/>
      <w:r>
        <w:rPr>
          <w:rStyle w:val="CommentReference"/>
          <w:rFonts w:asciiTheme="minorHAnsi" w:eastAsiaTheme="minorHAnsi" w:hAnsiTheme="minorHAnsi" w:cstheme="minorBidi"/>
          <w:color w:val="707070" w:themeColor="accent1"/>
        </w:rPr>
        <w:commentReference w:id="0"/>
      </w:r>
    </w:p>
    <w:p w14:paraId="6968F473" w14:textId="77777777" w:rsidR="00784D32" w:rsidRDefault="00784D32" w:rsidP="002030DD">
      <w:pPr>
        <w:pStyle w:val="Heading2"/>
      </w:pPr>
      <w:r>
        <w:t>FAQ and help page</w:t>
      </w:r>
    </w:p>
    <w:p w14:paraId="69DA4544" w14:textId="75A02BB9" w:rsidR="001E2660" w:rsidRDefault="001E2660" w:rsidP="002030DD">
      <w:pPr>
        <w:pStyle w:val="Heading2"/>
      </w:pPr>
      <w:r>
        <w:t>Mobile and desktop functionalities</w:t>
      </w:r>
    </w:p>
    <w:p w14:paraId="651EE901" w14:textId="6DDDAA4C" w:rsidR="00D94B10" w:rsidRDefault="00D94B10" w:rsidP="002030DD">
      <w:pPr>
        <w:pStyle w:val="Heading2"/>
      </w:pPr>
      <w:r>
        <w:t>Email Notifications</w:t>
      </w:r>
    </w:p>
    <w:p w14:paraId="6BDB04C4" w14:textId="2EF669C2" w:rsidR="00D94B10" w:rsidRDefault="00D94B10" w:rsidP="002030DD">
      <w:pPr>
        <w:pStyle w:val="Heading2"/>
      </w:pPr>
      <w:r>
        <w:t>Id / Password Based A</w:t>
      </w:r>
      <w:r w:rsidRPr="00D94B10">
        <w:t>uthentication</w:t>
      </w:r>
      <w:r>
        <w:t xml:space="preserve"> with Security</w:t>
      </w:r>
    </w:p>
    <w:p w14:paraId="4C52C76B" w14:textId="531170D7" w:rsidR="00D94B10" w:rsidRDefault="00D94B10" w:rsidP="00D94B10">
      <w:pPr>
        <w:pStyle w:val="Heading3"/>
      </w:pPr>
      <w:r>
        <w:t>Invisible password</w:t>
      </w:r>
    </w:p>
    <w:p w14:paraId="3E4408C6" w14:textId="3D38A55C" w:rsidR="00D94B10" w:rsidRDefault="00D94B10" w:rsidP="00D94B10">
      <w:pPr>
        <w:pStyle w:val="Heading3"/>
      </w:pPr>
      <w:r>
        <w:t>Structure of password/password requirements</w:t>
      </w:r>
    </w:p>
    <w:p w14:paraId="0C41EB6E" w14:textId="77777777" w:rsidR="00D94B10" w:rsidRDefault="00D94B10" w:rsidP="00D94B10">
      <w:pPr>
        <w:pStyle w:val="Heading4"/>
      </w:pPr>
      <w:r w:rsidRPr="00D94B10">
        <w:t xml:space="preserve">Be at least 8 characters in length. </w:t>
      </w:r>
    </w:p>
    <w:p w14:paraId="69064F74" w14:textId="77777777" w:rsidR="00D94B10" w:rsidRDefault="00D94B10" w:rsidP="00D94B10">
      <w:pPr>
        <w:pStyle w:val="Heading4"/>
      </w:pPr>
      <w:r w:rsidRPr="00D94B10">
        <w:t xml:space="preserve">Contain at least 1 lowercase and 1 uppercase letter. </w:t>
      </w:r>
    </w:p>
    <w:p w14:paraId="0292B536" w14:textId="77777777" w:rsidR="00D94B10" w:rsidRDefault="00D94B10" w:rsidP="00D94B10">
      <w:pPr>
        <w:pStyle w:val="Heading4"/>
      </w:pPr>
      <w:r w:rsidRPr="00D94B10">
        <w:t xml:space="preserve">Contain at least 1 special character </w:t>
      </w:r>
      <w:proofErr w:type="gramStart"/>
      <w:r w:rsidRPr="00D94B10">
        <w:t>(!@</w:t>
      </w:r>
      <w:proofErr w:type="gramEnd"/>
      <w:r w:rsidRPr="00D94B10">
        <w:t xml:space="preserve">#$%^&amp;*) </w:t>
      </w:r>
    </w:p>
    <w:p w14:paraId="412C9F47" w14:textId="513E8BB8" w:rsidR="00D94B10" w:rsidRDefault="00D94B10" w:rsidP="00D94B10">
      <w:pPr>
        <w:pStyle w:val="Heading4"/>
      </w:pPr>
      <w:r w:rsidRPr="00D94B10">
        <w:t>Contain at least 1 number (0–9)</w:t>
      </w:r>
    </w:p>
    <w:p w14:paraId="6782E70A" w14:textId="77777777" w:rsidR="00D94B10" w:rsidRDefault="00D94B10" w:rsidP="00D94B10">
      <w:pPr>
        <w:pStyle w:val="Heading3"/>
      </w:pPr>
      <w:r>
        <w:lastRenderedPageBreak/>
        <w:t xml:space="preserve">Password/ ID retrieval policy </w:t>
      </w:r>
    </w:p>
    <w:p w14:paraId="5F22CAEF" w14:textId="6C167824" w:rsidR="00D94B10" w:rsidRDefault="00D94B10" w:rsidP="00D94B10">
      <w:pPr>
        <w:pStyle w:val="Heading4"/>
      </w:pPr>
      <w:r>
        <w:t>Forgotten password/ID through email only</w:t>
      </w:r>
    </w:p>
    <w:p w14:paraId="1E7A0D31" w14:textId="4B58D80F" w:rsidR="00D94B10" w:rsidRDefault="00D94B10" w:rsidP="00D94B10">
      <w:pPr>
        <w:pStyle w:val="Heading4"/>
      </w:pPr>
      <w:r>
        <w:t>Answer security question</w:t>
      </w:r>
    </w:p>
    <w:p w14:paraId="350BF963" w14:textId="6D3F90C1" w:rsidR="00D94B10" w:rsidRDefault="00D94B10" w:rsidP="00D94B10">
      <w:pPr>
        <w:pStyle w:val="Heading2"/>
      </w:pPr>
      <w:r>
        <w:t>Password change policy</w:t>
      </w:r>
    </w:p>
    <w:p w14:paraId="3AA12922" w14:textId="0AE9FFBA" w:rsidR="00D94B10" w:rsidRDefault="00D94B10" w:rsidP="00D94B10">
      <w:pPr>
        <w:pStyle w:val="Heading3"/>
      </w:pPr>
      <w:r>
        <w:t xml:space="preserve">Forgotten </w:t>
      </w:r>
      <w:proofErr w:type="gramStart"/>
      <w:r>
        <w:t>password :</w:t>
      </w:r>
      <w:proofErr w:type="gramEnd"/>
      <w:r>
        <w:t xml:space="preserve"> </w:t>
      </w:r>
      <w:proofErr w:type="spellStart"/>
      <w:r>
        <w:t>password</w:t>
      </w:r>
      <w:proofErr w:type="spellEnd"/>
      <w:r>
        <w:t xml:space="preserve"> change</w:t>
      </w:r>
    </w:p>
    <w:p w14:paraId="24772C44" w14:textId="511803AD" w:rsidR="00D94B10" w:rsidRDefault="00D94B10" w:rsidP="00D94B10">
      <w:pPr>
        <w:pStyle w:val="Heading4"/>
      </w:pPr>
      <w:r>
        <w:t>Password reset using new random string and sent via email</w:t>
      </w:r>
    </w:p>
    <w:p w14:paraId="4BD54DD7" w14:textId="36593BB8" w:rsidR="00D94B10" w:rsidRDefault="00D94B10" w:rsidP="00D94B10">
      <w:pPr>
        <w:pStyle w:val="Heading3"/>
      </w:pPr>
      <w:r>
        <w:t>Normal password change</w:t>
      </w:r>
    </w:p>
    <w:p w14:paraId="04EDEAE6" w14:textId="1826BBFE" w:rsidR="00D94B10" w:rsidRDefault="00D94B10" w:rsidP="00D94B10">
      <w:pPr>
        <w:pStyle w:val="Heading4"/>
      </w:pPr>
      <w:r>
        <w:t>Requires old password</w:t>
      </w:r>
    </w:p>
    <w:p w14:paraId="702A0C4C" w14:textId="7ED72381" w:rsidR="00D94B10" w:rsidRDefault="00D94B10" w:rsidP="00D94B10">
      <w:pPr>
        <w:pStyle w:val="Heading4"/>
      </w:pPr>
      <w:r>
        <w:t>New password can’t match the previous password</w:t>
      </w:r>
    </w:p>
    <w:p w14:paraId="7A76CB25" w14:textId="77777777" w:rsidR="00170C38" w:rsidRDefault="00170C38">
      <w:pPr>
        <w:pStyle w:val="Heading1"/>
      </w:pPr>
      <w:r>
        <w:t>Software Requirements specifications (SRS)</w:t>
      </w:r>
    </w:p>
    <w:p w14:paraId="036ED835" w14:textId="0E88B35C" w:rsidR="00F425A6" w:rsidRDefault="00F425A6" w:rsidP="00F425A6">
      <w:pPr>
        <w:pStyle w:val="Heading2"/>
      </w:pPr>
      <w:commentRangeStart w:id="1"/>
      <w:r>
        <w:t>3 Levels of Users</w:t>
      </w:r>
      <w:commentRangeEnd w:id="1"/>
      <w:r>
        <w:rPr>
          <w:rStyle w:val="CommentReference"/>
          <w:rFonts w:asciiTheme="minorHAnsi" w:eastAsiaTheme="minorHAnsi" w:hAnsiTheme="minorHAnsi" w:cstheme="minorBidi"/>
          <w:color w:val="707070" w:themeColor="accent1"/>
        </w:rPr>
        <w:commentReference w:id="1"/>
      </w:r>
    </w:p>
    <w:p w14:paraId="165679BB" w14:textId="06C9E1D7" w:rsidR="00F425A6" w:rsidRDefault="00F425A6" w:rsidP="00F425A6">
      <w:pPr>
        <w:pStyle w:val="Heading3"/>
      </w:pPr>
      <w:r>
        <w:t>Suppliers</w:t>
      </w:r>
    </w:p>
    <w:p w14:paraId="28CACA91" w14:textId="61F864B1" w:rsidR="00F425A6" w:rsidRDefault="00F425A6" w:rsidP="00F425A6">
      <w:pPr>
        <w:pStyle w:val="Heading3"/>
      </w:pPr>
      <w:r>
        <w:t>Managers, Administrators</w:t>
      </w:r>
    </w:p>
    <w:p w14:paraId="09E99B53" w14:textId="113BB438" w:rsidR="00F425A6" w:rsidRDefault="00F425A6" w:rsidP="00F425A6">
      <w:pPr>
        <w:pStyle w:val="Heading3"/>
      </w:pPr>
      <w:r>
        <w:t>Users</w:t>
      </w:r>
    </w:p>
    <w:p w14:paraId="72504477" w14:textId="77777777" w:rsidR="002964B0" w:rsidRDefault="00452AD0" w:rsidP="00452AD0">
      <w:pPr>
        <w:pStyle w:val="Heading2"/>
      </w:pPr>
      <w:r w:rsidRPr="00452AD0">
        <w:t xml:space="preserve">Customer must be able to collect demographics info on all residents, </w:t>
      </w:r>
    </w:p>
    <w:p w14:paraId="45CF742D" w14:textId="77777777" w:rsidR="002964B0" w:rsidRDefault="00452AD0" w:rsidP="00452AD0">
      <w:pPr>
        <w:pStyle w:val="Heading2"/>
      </w:pPr>
      <w:r w:rsidRPr="00452AD0">
        <w:t xml:space="preserve">Register voters, </w:t>
      </w:r>
    </w:p>
    <w:p w14:paraId="5D25FC2B" w14:textId="77777777" w:rsidR="002964B0" w:rsidRDefault="00452AD0" w:rsidP="00452AD0">
      <w:pPr>
        <w:pStyle w:val="Heading2"/>
      </w:pPr>
      <w:r w:rsidRPr="00452AD0">
        <w:t xml:space="preserve">initiate election cycles, </w:t>
      </w:r>
    </w:p>
    <w:p w14:paraId="04F2C410" w14:textId="77777777" w:rsidR="002964B0" w:rsidRDefault="00452AD0" w:rsidP="00452AD0">
      <w:pPr>
        <w:pStyle w:val="Heading2"/>
      </w:pPr>
      <w:r w:rsidRPr="00452AD0">
        <w:t xml:space="preserve">Setup secret ballots for individual races, </w:t>
      </w:r>
    </w:p>
    <w:p w14:paraId="060D07E5" w14:textId="77777777" w:rsidR="002964B0" w:rsidRDefault="00452AD0" w:rsidP="00452AD0">
      <w:pPr>
        <w:pStyle w:val="Heading2"/>
      </w:pPr>
      <w:r w:rsidRPr="00452AD0">
        <w:t>maintain voting stations (precincts),</w:t>
      </w:r>
    </w:p>
    <w:p w14:paraId="0EAE13FC" w14:textId="77777777" w:rsidR="002964B0" w:rsidRDefault="00452AD0" w:rsidP="00452AD0">
      <w:pPr>
        <w:pStyle w:val="Heading2"/>
      </w:pPr>
      <w:r w:rsidRPr="00452AD0">
        <w:t xml:space="preserve"> associate voting stations with voters, </w:t>
      </w:r>
    </w:p>
    <w:p w14:paraId="75FBFC5F" w14:textId="77777777" w:rsidR="00B4119A" w:rsidRDefault="00452AD0" w:rsidP="00452AD0">
      <w:pPr>
        <w:pStyle w:val="Heading2"/>
      </w:pPr>
      <w:r w:rsidRPr="00452AD0">
        <w:t xml:space="preserve">present an online ballot to authenticated voters with only the races that the voter is eligible to vote on </w:t>
      </w:r>
    </w:p>
    <w:p w14:paraId="004A535A" w14:textId="77777777" w:rsidR="00B4119A" w:rsidRDefault="00B4119A" w:rsidP="00B4119A">
      <w:pPr>
        <w:pStyle w:val="Heading3"/>
      </w:pPr>
      <w:r>
        <w:t>A</w:t>
      </w:r>
      <w:r w:rsidR="00452AD0" w:rsidRPr="00452AD0">
        <w:t>ssume there are some races in which only some voters can vote on</w:t>
      </w:r>
    </w:p>
    <w:p w14:paraId="2C39447E" w14:textId="094BFCEA" w:rsidR="00B4119A" w:rsidRDefault="00B4119A" w:rsidP="00B4119A">
      <w:pPr>
        <w:pStyle w:val="Heading4"/>
      </w:pPr>
      <w:r>
        <w:t>F</w:t>
      </w:r>
      <w:r w:rsidR="00452AD0" w:rsidRPr="00452AD0">
        <w:t xml:space="preserve">or </w:t>
      </w:r>
      <w:proofErr w:type="gramStart"/>
      <w:r w:rsidR="00452AD0" w:rsidRPr="00452AD0">
        <w:t>example</w:t>
      </w:r>
      <w:proofErr w:type="gramEnd"/>
      <w:r w:rsidR="00452AD0" w:rsidRPr="00452AD0">
        <w:t xml:space="preserve"> one can vote only for the House representative of the congressional </w:t>
      </w:r>
      <w:r>
        <w:t>district they are residents of</w:t>
      </w:r>
      <w:r w:rsidR="00452AD0" w:rsidRPr="00452AD0">
        <w:t xml:space="preserve"> </w:t>
      </w:r>
    </w:p>
    <w:p w14:paraId="43325D5F" w14:textId="77777777" w:rsidR="00B4119A" w:rsidRDefault="00452AD0" w:rsidP="00452AD0">
      <w:pPr>
        <w:pStyle w:val="Heading2"/>
      </w:pPr>
      <w:r w:rsidRPr="00452AD0">
        <w:t xml:space="preserve">tally the election </w:t>
      </w:r>
      <w:proofErr w:type="gramStart"/>
      <w:r w:rsidRPr="00452AD0">
        <w:t>results ,</w:t>
      </w:r>
      <w:proofErr w:type="gramEnd"/>
      <w:r w:rsidRPr="00452AD0">
        <w:t xml:space="preserve"> </w:t>
      </w:r>
    </w:p>
    <w:p w14:paraId="4D946F6D" w14:textId="77777777" w:rsidR="00B4119A" w:rsidRDefault="00452AD0" w:rsidP="00452AD0">
      <w:pPr>
        <w:pStyle w:val="Heading2"/>
      </w:pPr>
      <w:r w:rsidRPr="00452AD0">
        <w:t>be able to verify the election results with manual counting of votes with the paper trail the voting system supports,</w:t>
      </w:r>
    </w:p>
    <w:p w14:paraId="1C5D7B46" w14:textId="77777777" w:rsidR="00B4119A" w:rsidRDefault="00452AD0" w:rsidP="00452AD0">
      <w:pPr>
        <w:pStyle w:val="Heading2"/>
      </w:pPr>
      <w:r w:rsidRPr="00452AD0">
        <w:t xml:space="preserve"> Maintain secrecy of voter identity,</w:t>
      </w:r>
    </w:p>
    <w:p w14:paraId="72CB0F1F" w14:textId="77777777" w:rsidR="00B4119A" w:rsidRDefault="00452AD0" w:rsidP="00452AD0">
      <w:pPr>
        <w:pStyle w:val="Heading2"/>
      </w:pPr>
      <w:r w:rsidRPr="00452AD0">
        <w:t xml:space="preserve"> provide for system admin functions. </w:t>
      </w:r>
    </w:p>
    <w:p w14:paraId="4A84AA9E" w14:textId="77777777" w:rsidR="00B4119A" w:rsidRDefault="00452AD0" w:rsidP="00452AD0">
      <w:pPr>
        <w:pStyle w:val="Heading2"/>
      </w:pPr>
      <w:r w:rsidRPr="00452AD0">
        <w:t xml:space="preserve">A voter can only vote once in an election cycle. </w:t>
      </w:r>
    </w:p>
    <w:p w14:paraId="331F041A" w14:textId="5E924318" w:rsidR="00452AD0" w:rsidRDefault="00452AD0" w:rsidP="00452AD0">
      <w:pPr>
        <w:pStyle w:val="Heading2"/>
      </w:pPr>
      <w:r w:rsidRPr="00452AD0">
        <w:t>To be eligible to vote the individual must be citizen of the country with a government provided id.</w:t>
      </w:r>
    </w:p>
    <w:p w14:paraId="3A5C55CF" w14:textId="77777777" w:rsidR="00170C38" w:rsidRDefault="00170C38">
      <w:pPr>
        <w:pStyle w:val="Heading1"/>
      </w:pPr>
      <w:r>
        <w:lastRenderedPageBreak/>
        <w:t>Roles and responsibilities</w:t>
      </w:r>
    </w:p>
    <w:p w14:paraId="565CC754" w14:textId="32B3C33F" w:rsidR="00C2764D" w:rsidRDefault="00C2764D" w:rsidP="00C2764D">
      <w:pPr>
        <w:pStyle w:val="Heading2"/>
      </w:pPr>
      <w:proofErr w:type="spellStart"/>
      <w:r>
        <w:t>Junyan</w:t>
      </w:r>
      <w:proofErr w:type="spellEnd"/>
    </w:p>
    <w:p w14:paraId="39935D81" w14:textId="77777777" w:rsidR="00C2764D" w:rsidRDefault="00C2764D" w:rsidP="00C2764D">
      <w:pPr>
        <w:pStyle w:val="Heading3"/>
      </w:pPr>
    </w:p>
    <w:p w14:paraId="5334FBFC" w14:textId="4233A6F2" w:rsidR="00C2764D" w:rsidRDefault="00C2764D" w:rsidP="00C2764D">
      <w:pPr>
        <w:pStyle w:val="Heading2"/>
      </w:pPr>
      <w:r>
        <w:t>Heather</w:t>
      </w:r>
    </w:p>
    <w:p w14:paraId="44B3ADB1" w14:textId="77777777" w:rsidR="00C2764D" w:rsidRDefault="00C2764D" w:rsidP="00C2764D">
      <w:pPr>
        <w:pStyle w:val="Heading3"/>
      </w:pPr>
    </w:p>
    <w:p w14:paraId="3556136A" w14:textId="529858CC" w:rsidR="00C2764D" w:rsidRDefault="00C2764D" w:rsidP="00C2764D">
      <w:pPr>
        <w:pStyle w:val="Heading2"/>
      </w:pPr>
      <w:r>
        <w:t>Ru</w:t>
      </w:r>
    </w:p>
    <w:p w14:paraId="574CFC55" w14:textId="77777777" w:rsidR="00C2764D" w:rsidRDefault="00C2764D" w:rsidP="00C2764D">
      <w:pPr>
        <w:pStyle w:val="Heading3"/>
      </w:pPr>
    </w:p>
    <w:p w14:paraId="0354BA59" w14:textId="77777777" w:rsidR="00170C38" w:rsidRDefault="00170C38">
      <w:pPr>
        <w:pStyle w:val="Heading1"/>
      </w:pPr>
      <w:r>
        <w:t>Storyboard</w:t>
      </w:r>
    </w:p>
    <w:p w14:paraId="2A658753" w14:textId="2BF617B4" w:rsidR="00D94B10" w:rsidRDefault="00D94B10" w:rsidP="00D94B10">
      <w:pPr>
        <w:pStyle w:val="Heading2"/>
      </w:pPr>
      <w:r>
        <w:t>Home Page</w:t>
      </w:r>
    </w:p>
    <w:p w14:paraId="577483EE" w14:textId="3E76FA94" w:rsidR="00D94B10" w:rsidRDefault="00D94B10" w:rsidP="00D94B10">
      <w:pPr>
        <w:pStyle w:val="Heading2"/>
      </w:pPr>
      <w:r>
        <w:t>Log in page</w:t>
      </w:r>
    </w:p>
    <w:p w14:paraId="1AF830DB" w14:textId="133431DA" w:rsidR="00D94B10" w:rsidRDefault="00D94B10" w:rsidP="00D94B10">
      <w:pPr>
        <w:pStyle w:val="Heading2"/>
      </w:pPr>
      <w:r>
        <w:t>Forgot my password screens</w:t>
      </w:r>
    </w:p>
    <w:p w14:paraId="7577E25E" w14:textId="54693BDB" w:rsidR="00D94B10" w:rsidRDefault="00D94B10" w:rsidP="00D94B10">
      <w:pPr>
        <w:pStyle w:val="Heading2"/>
      </w:pPr>
      <w:r>
        <w:t>Account registration screen</w:t>
      </w:r>
    </w:p>
    <w:p w14:paraId="642A1B38" w14:textId="7D8121C1" w:rsidR="00D94B10" w:rsidRDefault="00D94B10" w:rsidP="00D94B10">
      <w:pPr>
        <w:pStyle w:val="Heading2"/>
      </w:pPr>
      <w:r>
        <w:t>Landing page (following successful log in)</w:t>
      </w:r>
    </w:p>
    <w:p w14:paraId="3E632B4E" w14:textId="2FFC271B" w:rsidR="00D94B10" w:rsidRDefault="00D94B10" w:rsidP="00D94B10">
      <w:pPr>
        <w:pStyle w:val="Heading2"/>
      </w:pPr>
      <w:r>
        <w:t>Create Electoral Race</w:t>
      </w:r>
    </w:p>
    <w:p w14:paraId="5DF8E1D2" w14:textId="608B27CB" w:rsidR="00D94B10" w:rsidRDefault="00D94B10" w:rsidP="00D94B10">
      <w:pPr>
        <w:pStyle w:val="Heading2"/>
      </w:pPr>
      <w:r>
        <w:t>Create Ballot</w:t>
      </w:r>
    </w:p>
    <w:p w14:paraId="77750D46" w14:textId="0CE30598" w:rsidR="00D94B10" w:rsidRDefault="00D94B10" w:rsidP="00D94B10">
      <w:pPr>
        <w:pStyle w:val="Heading2"/>
      </w:pPr>
      <w:r>
        <w:t>Manage Electoral Races</w:t>
      </w:r>
    </w:p>
    <w:p w14:paraId="55829034" w14:textId="2D1CD419" w:rsidR="00D94B10" w:rsidRDefault="00D94B10" w:rsidP="00D94B10">
      <w:pPr>
        <w:pStyle w:val="Heading2"/>
      </w:pPr>
      <w:r>
        <w:t>Manage Ballots</w:t>
      </w:r>
    </w:p>
    <w:p w14:paraId="7C5A3E81" w14:textId="46586222" w:rsidR="00D94B10" w:rsidRDefault="00D94B10" w:rsidP="00D94B10">
      <w:pPr>
        <w:pStyle w:val="Heading2"/>
      </w:pPr>
      <w:r>
        <w:t>Voting Page</w:t>
      </w:r>
    </w:p>
    <w:p w14:paraId="46019906" w14:textId="31D161AB" w:rsidR="00D94B10" w:rsidRDefault="00D94B10" w:rsidP="00D94B10">
      <w:pPr>
        <w:pStyle w:val="Heading2"/>
      </w:pPr>
      <w:r>
        <w:t>Profile Settings</w:t>
      </w:r>
    </w:p>
    <w:p w14:paraId="47D95306" w14:textId="6F346901" w:rsidR="00D94B10" w:rsidRDefault="00D94B10" w:rsidP="00D94B10">
      <w:pPr>
        <w:pStyle w:val="Heading3"/>
      </w:pPr>
      <w:r>
        <w:t>Change security questions</w:t>
      </w:r>
    </w:p>
    <w:p w14:paraId="48AD407A" w14:textId="61FDE6D5" w:rsidR="00D94B10" w:rsidRDefault="00D94B10" w:rsidP="00D94B10">
      <w:pPr>
        <w:pStyle w:val="Heading3"/>
      </w:pPr>
      <w:r>
        <w:t>Change password</w:t>
      </w:r>
    </w:p>
    <w:p w14:paraId="0EE105E8" w14:textId="259488CD" w:rsidR="00EF12D4" w:rsidRDefault="00EF12D4" w:rsidP="00EF12D4">
      <w:pPr>
        <w:pStyle w:val="Heading3"/>
      </w:pPr>
      <w:r>
        <w:t>Update Natural geography area (Update’s electoral)</w:t>
      </w:r>
    </w:p>
    <w:p w14:paraId="47B97BDB" w14:textId="3BB9F45B" w:rsidR="00D94B10" w:rsidRDefault="00D94B10" w:rsidP="00D94B10">
      <w:pPr>
        <w:pStyle w:val="Heading2"/>
      </w:pPr>
      <w:r>
        <w:t>Demographics</w:t>
      </w:r>
    </w:p>
    <w:p w14:paraId="489CA02F" w14:textId="1A4FC0C4" w:rsidR="00D94B10" w:rsidRDefault="00D94B10" w:rsidP="00D94B10">
      <w:pPr>
        <w:pStyle w:val="Heading2"/>
      </w:pPr>
      <w:r>
        <w:t>Users</w:t>
      </w:r>
    </w:p>
    <w:p w14:paraId="67E01342" w14:textId="27B9A5F9" w:rsidR="00D94B10" w:rsidRDefault="00D94B10" w:rsidP="00D94B10">
      <w:pPr>
        <w:pStyle w:val="Heading3"/>
      </w:pPr>
      <w:r>
        <w:t>Can only see users name/precinct</w:t>
      </w:r>
    </w:p>
    <w:p w14:paraId="0DA901E0" w14:textId="182112C2" w:rsidR="00D94B10" w:rsidRDefault="00D94B10" w:rsidP="00D94B10">
      <w:pPr>
        <w:pStyle w:val="Heading3"/>
      </w:pPr>
      <w:r>
        <w:t>Allows for upgrading from member to higher status</w:t>
      </w:r>
    </w:p>
    <w:p w14:paraId="647D9B22" w14:textId="77777777" w:rsidR="00170C38" w:rsidRDefault="00170C38">
      <w:pPr>
        <w:pStyle w:val="Heading1"/>
      </w:pPr>
      <w:r>
        <w:t>Tools</w:t>
      </w:r>
    </w:p>
    <w:p w14:paraId="4DDD9FB3" w14:textId="4D57E3E5" w:rsidR="0058739E" w:rsidRPr="0058739E" w:rsidRDefault="0058739E" w:rsidP="0058739E">
      <w:pPr>
        <w:pStyle w:val="Heading2"/>
        <w:rPr>
          <w:rStyle w:val="Hyperlink"/>
        </w:rPr>
      </w:pPr>
      <w:r>
        <w:fldChar w:fldCharType="begin"/>
      </w:r>
      <w:r>
        <w:instrText xml:space="preserve"> HYPERLINK "http://www.bradoncode.com/tutorials/learn-mean-stack-tutorial/" </w:instrText>
      </w:r>
      <w:r>
        <w:fldChar w:fldCharType="separate"/>
      </w:r>
      <w:r w:rsidRPr="0058739E">
        <w:rPr>
          <w:rStyle w:val="Hyperlink"/>
        </w:rPr>
        <w:t>MEAN Stack</w:t>
      </w:r>
    </w:p>
    <w:p w14:paraId="31EF6332" w14:textId="2ACFA8D6" w:rsidR="0058739E" w:rsidRDefault="0058739E" w:rsidP="0058739E">
      <w:pPr>
        <w:pStyle w:val="Heading3"/>
      </w:pPr>
      <w:r>
        <w:fldChar w:fldCharType="end"/>
      </w:r>
      <w:r>
        <w:t>MongoDB (Database)</w:t>
      </w:r>
    </w:p>
    <w:p w14:paraId="7B8CD887" w14:textId="0B347B69" w:rsidR="0058739E" w:rsidRDefault="0058739E" w:rsidP="0058739E">
      <w:pPr>
        <w:pStyle w:val="Heading3"/>
      </w:pPr>
      <w:proofErr w:type="spellStart"/>
      <w:r>
        <w:t>ExpressJS</w:t>
      </w:r>
      <w:proofErr w:type="spellEnd"/>
      <w:r>
        <w:t xml:space="preserve"> (Web Framework)</w:t>
      </w:r>
    </w:p>
    <w:p w14:paraId="655BBB7C" w14:textId="7EFED406" w:rsidR="0058739E" w:rsidRDefault="0058739E" w:rsidP="0058739E">
      <w:pPr>
        <w:pStyle w:val="Heading3"/>
      </w:pPr>
      <w:r>
        <w:lastRenderedPageBreak/>
        <w:t>AngularJS (Front-end Framework)</w:t>
      </w:r>
    </w:p>
    <w:p w14:paraId="776F2C2E" w14:textId="1118D900" w:rsidR="0058739E" w:rsidRDefault="0058739E" w:rsidP="0058739E">
      <w:pPr>
        <w:pStyle w:val="Heading3"/>
      </w:pPr>
      <w:proofErr w:type="spellStart"/>
      <w:r>
        <w:t>NodeJS</w:t>
      </w:r>
      <w:proofErr w:type="spellEnd"/>
      <w:r>
        <w:t xml:space="preserve"> (Application Server)</w:t>
      </w:r>
    </w:p>
    <w:p w14:paraId="41B5470A" w14:textId="77777777" w:rsidR="00170C38" w:rsidRDefault="00170C38">
      <w:pPr>
        <w:pStyle w:val="Heading1"/>
      </w:pPr>
      <w:r>
        <w:t>Test Plans</w:t>
      </w:r>
    </w:p>
    <w:p w14:paraId="62731363" w14:textId="77777777" w:rsidR="00170C38" w:rsidRDefault="00170C38">
      <w:pPr>
        <w:pStyle w:val="Heading1"/>
      </w:pPr>
      <w:r>
        <w:t>Risk management plans</w:t>
      </w:r>
    </w:p>
    <w:p w14:paraId="73BBA51D" w14:textId="77777777" w:rsidR="00170C38" w:rsidRDefault="00170C38">
      <w:pPr>
        <w:pStyle w:val="Heading1"/>
      </w:pPr>
      <w:r>
        <w:t>Estimation worksheet</w:t>
      </w:r>
    </w:p>
    <w:p w14:paraId="00BA35D0" w14:textId="77777777" w:rsidR="00170C38" w:rsidRDefault="00170C38">
      <w:pPr>
        <w:pStyle w:val="Heading1"/>
      </w:pPr>
      <w:r>
        <w:t>Master Project Schedule</w:t>
      </w:r>
    </w:p>
    <w:p w14:paraId="23FAD8CD" w14:textId="684BC190" w:rsidR="00CE62C6" w:rsidRDefault="00CE62C6" w:rsidP="00CE62C6">
      <w:pPr>
        <w:pStyle w:val="Heading2"/>
      </w:pPr>
      <w:r>
        <w:t>Week 1</w:t>
      </w:r>
    </w:p>
    <w:p w14:paraId="31318A92" w14:textId="259B76C9" w:rsidR="00CE62C6" w:rsidRDefault="00CE62C6" w:rsidP="00CE62C6">
      <w:pPr>
        <w:pStyle w:val="Heading3"/>
      </w:pPr>
      <w:r>
        <w:t>Log in</w:t>
      </w:r>
    </w:p>
    <w:p w14:paraId="369FA576" w14:textId="30129B41" w:rsidR="00CE62C6" w:rsidRDefault="00CE62C6" w:rsidP="00CE62C6">
      <w:pPr>
        <w:pStyle w:val="Heading3"/>
      </w:pPr>
      <w:r>
        <w:t>Stack set up</w:t>
      </w:r>
    </w:p>
    <w:p w14:paraId="5828CB78" w14:textId="54DACC3A" w:rsidR="00CE62C6" w:rsidRDefault="00CE62C6" w:rsidP="00CE62C6">
      <w:pPr>
        <w:pStyle w:val="Heading3"/>
      </w:pPr>
      <w:r>
        <w:t>Home page</w:t>
      </w:r>
    </w:p>
    <w:p w14:paraId="438BE137" w14:textId="637B61DB" w:rsidR="00CE62C6" w:rsidRDefault="00CE62C6" w:rsidP="00CE62C6">
      <w:pPr>
        <w:pStyle w:val="Heading2"/>
      </w:pPr>
      <w:r>
        <w:t>Week 2</w:t>
      </w:r>
    </w:p>
    <w:p w14:paraId="02FCE1D6" w14:textId="77777777" w:rsidR="00856E8C" w:rsidRDefault="003A7F39" w:rsidP="003A7F39">
      <w:pPr>
        <w:pStyle w:val="Heading3"/>
      </w:pPr>
      <w:r>
        <w:t>Registration</w:t>
      </w:r>
    </w:p>
    <w:p w14:paraId="5B1790BE" w14:textId="77777777" w:rsidR="00AA71CB" w:rsidRDefault="00856E8C" w:rsidP="00856E8C">
      <w:pPr>
        <w:pStyle w:val="Heading4"/>
      </w:pPr>
      <w:r>
        <w:t>Email verification</w:t>
      </w:r>
    </w:p>
    <w:p w14:paraId="7A6B5912" w14:textId="77777777" w:rsidR="00AA71CB" w:rsidRDefault="00AA71CB" w:rsidP="00856E8C">
      <w:pPr>
        <w:pStyle w:val="Heading4"/>
      </w:pPr>
      <w:r>
        <w:t>Validate government ID</w:t>
      </w:r>
    </w:p>
    <w:p w14:paraId="35513C73" w14:textId="507CA317" w:rsidR="00856E8C" w:rsidRDefault="00AA71CB" w:rsidP="00C811AB">
      <w:pPr>
        <w:pStyle w:val="Heading4"/>
      </w:pPr>
      <w:r>
        <w:t>Encrypt Password</w:t>
      </w:r>
      <w:r w:rsidR="00856E8C">
        <w:t xml:space="preserve"> </w:t>
      </w:r>
    </w:p>
    <w:p w14:paraId="58898CA2" w14:textId="247C83E4" w:rsidR="00C811AB" w:rsidRDefault="00C811AB" w:rsidP="00C811AB">
      <w:pPr>
        <w:pStyle w:val="Heading3"/>
      </w:pPr>
      <w:r>
        <w:t>Forgot Password</w:t>
      </w:r>
    </w:p>
    <w:p w14:paraId="3D4D8F33" w14:textId="54A5564F" w:rsidR="00CE62C6" w:rsidRDefault="00CE62C6" w:rsidP="00CE62C6">
      <w:pPr>
        <w:pStyle w:val="Heading2"/>
      </w:pPr>
      <w:r>
        <w:t>Week 3</w:t>
      </w:r>
      <w:bookmarkStart w:id="2" w:name="_GoBack"/>
      <w:bookmarkEnd w:id="2"/>
    </w:p>
    <w:p w14:paraId="0F65EF98" w14:textId="516A890F" w:rsidR="00CE62C6" w:rsidRDefault="00CE62C6" w:rsidP="00CE62C6">
      <w:pPr>
        <w:pStyle w:val="Heading2"/>
      </w:pPr>
      <w:r>
        <w:t>Week 4</w:t>
      </w:r>
    </w:p>
    <w:p w14:paraId="65ED0876" w14:textId="770C1A73" w:rsidR="00CE62C6" w:rsidRDefault="00CE62C6" w:rsidP="00CE62C6">
      <w:pPr>
        <w:pStyle w:val="Heading2"/>
      </w:pPr>
      <w:r>
        <w:t>Week 5</w:t>
      </w:r>
    </w:p>
    <w:p w14:paraId="7F18D764" w14:textId="3EEA5035" w:rsidR="00CE62C6" w:rsidRDefault="00CE62C6" w:rsidP="00CE62C6">
      <w:pPr>
        <w:pStyle w:val="Heading2"/>
      </w:pPr>
      <w:r>
        <w:t>Week 6</w:t>
      </w:r>
    </w:p>
    <w:p w14:paraId="265FA930" w14:textId="1B0B166B" w:rsidR="00CE62C6" w:rsidRDefault="00CE62C6" w:rsidP="00CE62C6">
      <w:pPr>
        <w:pStyle w:val="Heading2"/>
      </w:pPr>
      <w:r>
        <w:t>Week 7</w:t>
      </w:r>
    </w:p>
    <w:p w14:paraId="3E13DCD1" w14:textId="105E77BC" w:rsidR="00CE62C6" w:rsidRDefault="00CE62C6" w:rsidP="00CE62C6">
      <w:pPr>
        <w:pStyle w:val="Heading2"/>
      </w:pPr>
      <w:r>
        <w:t>Week 8</w:t>
      </w:r>
    </w:p>
    <w:p w14:paraId="1367CE35" w14:textId="6E236D12" w:rsidR="00CE62C6" w:rsidRDefault="00CE62C6" w:rsidP="00CE62C6">
      <w:pPr>
        <w:pStyle w:val="Heading2"/>
      </w:pPr>
      <w:r>
        <w:t>Week 9</w:t>
      </w:r>
    </w:p>
    <w:p w14:paraId="13242EC8" w14:textId="3496179B" w:rsidR="00CE62C6" w:rsidRDefault="00CE62C6" w:rsidP="00CE62C6">
      <w:pPr>
        <w:pStyle w:val="Heading2"/>
      </w:pPr>
      <w:r>
        <w:t>Week 10</w:t>
      </w:r>
    </w:p>
    <w:p w14:paraId="601C3124" w14:textId="14ADEE55" w:rsidR="00CE62C6" w:rsidRDefault="00CE62C6" w:rsidP="00CE62C6">
      <w:pPr>
        <w:pStyle w:val="Heading2"/>
      </w:pPr>
      <w:r>
        <w:t>Week 11</w:t>
      </w:r>
    </w:p>
    <w:p w14:paraId="7D1473DD" w14:textId="7285B3FC" w:rsidR="00CE62C6" w:rsidRDefault="00CE62C6" w:rsidP="00CE62C6">
      <w:pPr>
        <w:pStyle w:val="Heading2"/>
      </w:pPr>
      <w:r>
        <w:t>Week 12</w:t>
      </w:r>
    </w:p>
    <w:p w14:paraId="6F9CEEE5" w14:textId="0E56C0DD" w:rsidR="00CE62C6" w:rsidRDefault="00CE62C6" w:rsidP="00CE62C6">
      <w:pPr>
        <w:pStyle w:val="Heading2"/>
      </w:pPr>
      <w:r>
        <w:t>Week 13</w:t>
      </w:r>
    </w:p>
    <w:p w14:paraId="02AF0BD0" w14:textId="77777777" w:rsidR="00170C38" w:rsidRDefault="00170C38">
      <w:pPr>
        <w:pStyle w:val="Heading1"/>
      </w:pPr>
      <w:r>
        <w:lastRenderedPageBreak/>
        <w:t>High Level Design</w:t>
      </w:r>
    </w:p>
    <w:p w14:paraId="1064D43A" w14:textId="77777777" w:rsidR="00170C38" w:rsidRDefault="00170C38" w:rsidP="00170C38">
      <w:pPr>
        <w:pStyle w:val="Heading2"/>
      </w:pPr>
      <w:r>
        <w:t>Screens</w:t>
      </w:r>
    </w:p>
    <w:p w14:paraId="072E73C0" w14:textId="77777777" w:rsidR="00170C38" w:rsidRDefault="00170C38" w:rsidP="00170C38">
      <w:pPr>
        <w:pStyle w:val="Heading2"/>
      </w:pPr>
      <w:r>
        <w:t>Database</w:t>
      </w:r>
    </w:p>
    <w:p w14:paraId="1C1B3A32" w14:textId="77777777" w:rsidR="00170C38" w:rsidRDefault="00170C38" w:rsidP="00170C38">
      <w:pPr>
        <w:pStyle w:val="Heading2"/>
      </w:pPr>
      <w:r>
        <w:t>Architecture</w:t>
      </w:r>
    </w:p>
    <w:p w14:paraId="5B945D27" w14:textId="77777777" w:rsidR="00170C38" w:rsidRDefault="00170C38" w:rsidP="00170C38">
      <w:pPr>
        <w:pStyle w:val="Heading1"/>
      </w:pPr>
      <w:r>
        <w:t>Process Model implementation</w:t>
      </w:r>
    </w:p>
    <w:p w14:paraId="65C68036" w14:textId="77777777" w:rsidR="00170C38" w:rsidRDefault="00170C38" w:rsidP="00170C38">
      <w:pPr>
        <w:pStyle w:val="Heading1"/>
      </w:pPr>
      <w:r>
        <w:t>Requirements for initial set of functions</w:t>
      </w:r>
    </w:p>
    <w:p w14:paraId="33F4B503" w14:textId="048FAC65" w:rsidR="00312502" w:rsidRDefault="00312502" w:rsidP="00312502">
      <w:pPr>
        <w:pStyle w:val="Heading2"/>
      </w:pPr>
      <w:r>
        <w:t>Voter address votes one precinct</w:t>
      </w:r>
    </w:p>
    <w:p w14:paraId="3593DCF0" w14:textId="16D563EE" w:rsidR="00312502" w:rsidRDefault="00312502" w:rsidP="00312502">
      <w:pPr>
        <w:pStyle w:val="Heading2"/>
      </w:pPr>
      <w:r>
        <w:t>Precinct is the polling station for many addresses</w:t>
      </w:r>
    </w:p>
    <w:p w14:paraId="55954B32" w14:textId="58CC93DE" w:rsidR="00DF03C2" w:rsidRDefault="00DF03C2" w:rsidP="00312502">
      <w:pPr>
        <w:pStyle w:val="Heading2"/>
      </w:pPr>
      <w:r>
        <w:t>Natural geography refers to City, Country, and State, etc.</w:t>
      </w:r>
    </w:p>
    <w:p w14:paraId="5B72A90F" w14:textId="39497962" w:rsidR="00DF03C2" w:rsidRDefault="00DF03C2" w:rsidP="00312502">
      <w:pPr>
        <w:pStyle w:val="Heading2"/>
      </w:pPr>
      <w:r>
        <w:t>Electoral geography consists of precincts, congressional districts</w:t>
      </w:r>
    </w:p>
    <w:p w14:paraId="0AA2B8A3" w14:textId="77777777" w:rsidR="00CE62C6" w:rsidRDefault="00CE62C6" w:rsidP="00312502">
      <w:pPr>
        <w:pStyle w:val="Heading2"/>
      </w:pPr>
      <w:r w:rsidRPr="00CE62C6">
        <w:t>Assume that Precincts never span across geographical unit</w:t>
      </w:r>
      <w:r>
        <w:t xml:space="preserve">s like City, County, and State </w:t>
      </w:r>
    </w:p>
    <w:p w14:paraId="00F218D0" w14:textId="77777777" w:rsidR="00CE62C6" w:rsidRDefault="00CE62C6" w:rsidP="00312502">
      <w:pPr>
        <w:pStyle w:val="Heading2"/>
      </w:pPr>
      <w:r w:rsidRPr="00CE62C6">
        <w:t xml:space="preserve"> Elections are held often 2016 Nov </w:t>
      </w:r>
      <w:r>
        <w:t xml:space="preserve">General election is an example </w:t>
      </w:r>
    </w:p>
    <w:p w14:paraId="791D0FFD" w14:textId="77777777" w:rsidR="00CE62C6" w:rsidRDefault="00CE62C6" w:rsidP="00312502">
      <w:pPr>
        <w:pStyle w:val="Heading2"/>
      </w:pPr>
      <w:r w:rsidRPr="00CE62C6">
        <w:t>There will be many ballots in an election though the A Ballot is spe</w:t>
      </w:r>
      <w:r>
        <w:t xml:space="preserve">cific to a Precinct and a User </w:t>
      </w:r>
    </w:p>
    <w:p w14:paraId="6AD7645B" w14:textId="77777777" w:rsidR="00CE62C6" w:rsidRDefault="00CE62C6" w:rsidP="00312502">
      <w:pPr>
        <w:pStyle w:val="Heading2"/>
      </w:pPr>
      <w:r w:rsidRPr="00CE62C6">
        <w:t>Ballot is configurable; this software must be usable for any election subjec</w:t>
      </w:r>
      <w:r>
        <w:t xml:space="preserve">t to assumptions laid out here </w:t>
      </w:r>
    </w:p>
    <w:p w14:paraId="52EBDF30" w14:textId="77777777" w:rsidR="00CE62C6" w:rsidRDefault="00CE62C6" w:rsidP="00312502">
      <w:pPr>
        <w:pStyle w:val="Heading2"/>
      </w:pPr>
      <w:r w:rsidRPr="00CE62C6">
        <w:t>Electoral Race</w:t>
      </w:r>
      <w:r>
        <w:t xml:space="preserve"> is the election for an office </w:t>
      </w:r>
    </w:p>
    <w:p w14:paraId="32715087" w14:textId="77777777" w:rsidR="00CE62C6" w:rsidRDefault="00CE62C6" w:rsidP="00312502">
      <w:pPr>
        <w:pStyle w:val="Heading2"/>
      </w:pPr>
      <w:r w:rsidRPr="00CE62C6">
        <w:t>An Electoral Race p</w:t>
      </w:r>
      <w:r>
        <w:t xml:space="preserve">resents one or more candidates </w:t>
      </w:r>
    </w:p>
    <w:p w14:paraId="45ABEDCD" w14:textId="77777777" w:rsidR="00CE62C6" w:rsidRDefault="00CE62C6" w:rsidP="00312502">
      <w:pPr>
        <w:pStyle w:val="Heading2"/>
      </w:pPr>
      <w:r w:rsidRPr="00CE62C6">
        <w:t>An electoral race is cond</w:t>
      </w:r>
      <w:r>
        <w:t xml:space="preserve">ucted over 1 or more precincts </w:t>
      </w:r>
    </w:p>
    <w:p w14:paraId="360DA135" w14:textId="77777777" w:rsidR="00CE62C6" w:rsidRDefault="00CE62C6" w:rsidP="00312502">
      <w:pPr>
        <w:pStyle w:val="Heading2"/>
      </w:pPr>
      <w:r w:rsidRPr="00CE62C6">
        <w:t>A Ballot has on</w:t>
      </w:r>
      <w:r>
        <w:t xml:space="preserve">e or more electoral race in it </w:t>
      </w:r>
    </w:p>
    <w:p w14:paraId="52C27C91" w14:textId="43EE31D7" w:rsidR="00DF03C2" w:rsidRDefault="00CE62C6" w:rsidP="00312502">
      <w:pPr>
        <w:pStyle w:val="Heading2"/>
      </w:pPr>
      <w:r w:rsidRPr="00CE62C6">
        <w:t>The result of an electoral race is the accumulation of votes across the associated Natural Geography unit</w:t>
      </w:r>
    </w:p>
    <w:p w14:paraId="0B319474" w14:textId="77777777" w:rsidR="00170C38" w:rsidRDefault="00170C38" w:rsidP="00170C38">
      <w:pPr>
        <w:pStyle w:val="Heading1"/>
      </w:pPr>
      <w:r>
        <w:t>Analyze</w:t>
      </w:r>
    </w:p>
    <w:p w14:paraId="0818CAC9" w14:textId="77777777" w:rsidR="00170C38" w:rsidRDefault="00170C38" w:rsidP="00170C38">
      <w:pPr>
        <w:pStyle w:val="Heading2"/>
      </w:pPr>
      <w:r>
        <w:t>SRS</w:t>
      </w:r>
    </w:p>
    <w:p w14:paraId="3A282DAD" w14:textId="77777777" w:rsidR="00170C38" w:rsidRDefault="00170C38" w:rsidP="00170C38">
      <w:pPr>
        <w:pStyle w:val="Heading2"/>
      </w:pPr>
      <w:r>
        <w:t>Models</w:t>
      </w:r>
    </w:p>
    <w:p w14:paraId="326D2994" w14:textId="77777777" w:rsidR="00170C38" w:rsidRDefault="00170C38" w:rsidP="00170C38">
      <w:pPr>
        <w:pStyle w:val="Heading2"/>
      </w:pPr>
      <w:r>
        <w:t>Analysis</w:t>
      </w:r>
    </w:p>
    <w:p w14:paraId="20E0E38A" w14:textId="77777777" w:rsidR="00170C38" w:rsidRDefault="00170C38" w:rsidP="00170C38">
      <w:pPr>
        <w:pStyle w:val="Heading2"/>
      </w:pPr>
      <w:r>
        <w:t>Data Dictionary</w:t>
      </w:r>
    </w:p>
    <w:p w14:paraId="6E85F7A0" w14:textId="77777777" w:rsidR="00170C38" w:rsidRDefault="00170C38" w:rsidP="00170C38">
      <w:pPr>
        <w:pStyle w:val="Heading2"/>
      </w:pPr>
      <w:r>
        <w:t>Specific Requirements</w:t>
      </w:r>
    </w:p>
    <w:p w14:paraId="55160180" w14:textId="6517B0E4" w:rsidR="00D94B10" w:rsidRDefault="00D94B10" w:rsidP="00D94B10">
      <w:pPr>
        <w:pStyle w:val="Heading1"/>
      </w:pPr>
      <w:r>
        <w:lastRenderedPageBreak/>
        <w:t>Required Modules</w:t>
      </w:r>
    </w:p>
    <w:p w14:paraId="07A3C237" w14:textId="75F5788E" w:rsidR="00D94B10" w:rsidRDefault="00D94B10" w:rsidP="00D94B10">
      <w:pPr>
        <w:pStyle w:val="Heading2"/>
      </w:pPr>
      <w:r w:rsidRPr="00D94B10">
        <w:t>Ad</w:t>
      </w:r>
      <w:r>
        <w:t>ministrator, users, managers</w:t>
      </w:r>
    </w:p>
    <w:p w14:paraId="2FE8C937" w14:textId="77777777" w:rsidR="00D94B10" w:rsidRDefault="00D94B10" w:rsidP="00D94B10">
      <w:pPr>
        <w:pStyle w:val="Heading2"/>
      </w:pPr>
      <w:r w:rsidRPr="00D94B10">
        <w:t xml:space="preserve">Voting functions </w:t>
      </w:r>
    </w:p>
    <w:p w14:paraId="56184FB3" w14:textId="77777777" w:rsidR="00D94B10" w:rsidRDefault="00D94B10" w:rsidP="00D94B10">
      <w:pPr>
        <w:pStyle w:val="Heading2"/>
      </w:pPr>
      <w:r>
        <w:t>Search, Home page etc.</w:t>
      </w:r>
    </w:p>
    <w:p w14:paraId="08C412F3" w14:textId="7DB6581C" w:rsidR="00D94B10" w:rsidRDefault="00D94B10" w:rsidP="00D94B10">
      <w:pPr>
        <w:pStyle w:val="Heading2"/>
      </w:pPr>
      <w:r w:rsidRPr="00D94B10">
        <w:t>Email notifications</w:t>
      </w:r>
    </w:p>
    <w:p w14:paraId="2479B4CE" w14:textId="77777777" w:rsidR="00062454" w:rsidRDefault="00062454" w:rsidP="00170C38">
      <w:pPr>
        <w:ind w:left="0"/>
      </w:pPr>
    </w:p>
    <w:p w14:paraId="1C1D92CF" w14:textId="7ED32C2E" w:rsidR="00C2764D" w:rsidRDefault="00C2764D" w:rsidP="00C2764D">
      <w:pPr>
        <w:pStyle w:val="Heading1"/>
      </w:pPr>
      <w:r>
        <w:t>Use Cases</w:t>
      </w:r>
    </w:p>
    <w:p w14:paraId="2611400E" w14:textId="0A8E30E2" w:rsidR="00C2764D" w:rsidRDefault="00C311B9" w:rsidP="00C2764D">
      <w:pPr>
        <w:pStyle w:val="Heading2"/>
      </w:pPr>
      <w:r>
        <w:t>Authentication, Forgot password, security questions</w:t>
      </w:r>
    </w:p>
    <w:p w14:paraId="27CE508A" w14:textId="3043967A" w:rsidR="005C7E86" w:rsidRDefault="005C7E86" w:rsidP="00C2764D">
      <w:pPr>
        <w:pStyle w:val="Heading2"/>
      </w:pPr>
      <w:commentRangeStart w:id="3"/>
      <w:r>
        <w:t>Demographics Search</w:t>
      </w:r>
      <w:commentRangeEnd w:id="3"/>
      <w:r w:rsidR="00312502">
        <w:rPr>
          <w:rStyle w:val="CommentReference"/>
          <w:rFonts w:asciiTheme="minorHAnsi" w:eastAsiaTheme="minorHAnsi" w:hAnsiTheme="minorHAnsi" w:cstheme="minorBidi"/>
          <w:color w:val="707070" w:themeColor="accent1"/>
        </w:rPr>
        <w:commentReference w:id="3"/>
      </w:r>
    </w:p>
    <w:p w14:paraId="30F4894A" w14:textId="1EB1B3C6" w:rsidR="005C7E86" w:rsidRDefault="00405B05" w:rsidP="00C2764D">
      <w:pPr>
        <w:pStyle w:val="Heading2"/>
      </w:pPr>
      <w:commentRangeStart w:id="4"/>
      <w:r>
        <w:t xml:space="preserve">Demographics of Residents </w:t>
      </w:r>
      <w:commentRangeEnd w:id="4"/>
      <w:r w:rsidR="005B3E0C">
        <w:rPr>
          <w:rStyle w:val="CommentReference"/>
          <w:rFonts w:asciiTheme="minorHAnsi" w:eastAsiaTheme="minorHAnsi" w:hAnsiTheme="minorHAnsi" w:cstheme="minorBidi"/>
          <w:color w:val="707070" w:themeColor="accent1"/>
        </w:rPr>
        <w:commentReference w:id="4"/>
      </w:r>
      <w:r>
        <w:t>entry</w:t>
      </w:r>
    </w:p>
    <w:p w14:paraId="20DAEFAE" w14:textId="78A0AA9E" w:rsidR="00EF12D4" w:rsidRDefault="00EF12D4" w:rsidP="00C2764D">
      <w:pPr>
        <w:pStyle w:val="Heading2"/>
      </w:pPr>
      <w:r>
        <w:t>Natural geography entry / query / update</w:t>
      </w:r>
    </w:p>
    <w:p w14:paraId="4E50F2E5" w14:textId="48AB3283" w:rsidR="00EF12D4" w:rsidRDefault="00EF12D4" w:rsidP="00C2764D">
      <w:pPr>
        <w:pStyle w:val="Heading2"/>
      </w:pPr>
      <w:commentRangeStart w:id="5"/>
      <w:r>
        <w:t>Electoral geography entry / query / update</w:t>
      </w:r>
      <w:commentRangeEnd w:id="5"/>
      <w:r w:rsidR="00312502">
        <w:rPr>
          <w:rStyle w:val="CommentReference"/>
          <w:rFonts w:asciiTheme="minorHAnsi" w:eastAsiaTheme="minorHAnsi" w:hAnsiTheme="minorHAnsi" w:cstheme="minorBidi"/>
          <w:color w:val="707070" w:themeColor="accent1"/>
        </w:rPr>
        <w:commentReference w:id="5"/>
      </w:r>
    </w:p>
    <w:p w14:paraId="12830D8A" w14:textId="06F3907C" w:rsidR="00EF12D4" w:rsidRDefault="00EF12D4" w:rsidP="00C2764D">
      <w:pPr>
        <w:pStyle w:val="Heading2"/>
      </w:pPr>
      <w:r>
        <w:t>Election</w:t>
      </w:r>
    </w:p>
    <w:p w14:paraId="6ABD9B16" w14:textId="4FA62AC4" w:rsidR="00EF12D4" w:rsidRDefault="00EF12D4" w:rsidP="00C2764D">
      <w:pPr>
        <w:pStyle w:val="Heading2"/>
      </w:pPr>
      <w:r>
        <w:t>Offices / Races in each precinct</w:t>
      </w:r>
    </w:p>
    <w:p w14:paraId="48FA9154" w14:textId="4C0ED2C0" w:rsidR="00EF12D4" w:rsidRDefault="00EF12D4" w:rsidP="00C2764D">
      <w:pPr>
        <w:pStyle w:val="Heading2"/>
      </w:pPr>
      <w:r>
        <w:t>Ballots</w:t>
      </w:r>
    </w:p>
    <w:p w14:paraId="34C38695" w14:textId="6FB7FAAC" w:rsidR="00EF12D4" w:rsidRDefault="00EF12D4" w:rsidP="00C2764D">
      <w:pPr>
        <w:pStyle w:val="Heading2"/>
      </w:pPr>
      <w:commentRangeStart w:id="6"/>
      <w:r>
        <w:t>Sys Administration tasks</w:t>
      </w:r>
      <w:commentRangeEnd w:id="6"/>
      <w:r w:rsidR="00312502">
        <w:rPr>
          <w:rStyle w:val="CommentReference"/>
          <w:rFonts w:asciiTheme="minorHAnsi" w:eastAsiaTheme="minorHAnsi" w:hAnsiTheme="minorHAnsi" w:cstheme="minorBidi"/>
          <w:color w:val="707070" w:themeColor="accent1"/>
        </w:rPr>
        <w:commentReference w:id="6"/>
      </w:r>
    </w:p>
    <w:p w14:paraId="0E6D1A14" w14:textId="77777777" w:rsidR="00C311B9" w:rsidRDefault="00C311B9" w:rsidP="00C311B9">
      <w:pPr>
        <w:pStyle w:val="Heading1"/>
        <w:numPr>
          <w:ilvl w:val="0"/>
          <w:numId w:val="0"/>
        </w:numPr>
        <w:ind w:left="360" w:hanging="360"/>
      </w:pPr>
    </w:p>
    <w:p w14:paraId="6DE50047" w14:textId="77777777" w:rsidR="00C311B9" w:rsidRDefault="00C311B9" w:rsidP="00C311B9">
      <w:pPr>
        <w:pStyle w:val="Heading1"/>
        <w:numPr>
          <w:ilvl w:val="0"/>
          <w:numId w:val="0"/>
        </w:numPr>
        <w:ind w:left="360" w:hanging="360"/>
      </w:pPr>
    </w:p>
    <w:p w14:paraId="05488A13" w14:textId="4D4126AB" w:rsidR="00C311B9" w:rsidRDefault="00C311B9" w:rsidP="00AA3E3E">
      <w:pPr>
        <w:pStyle w:val="Title"/>
      </w:pPr>
      <w:r>
        <w:t>Questions and Answers:</w:t>
      </w:r>
    </w:p>
    <w:p w14:paraId="11E65B16" w14:textId="5775597E" w:rsidR="00C311B9" w:rsidRDefault="00C311B9" w:rsidP="00C311B9">
      <w:pPr>
        <w:pStyle w:val="Heading1"/>
        <w:numPr>
          <w:ilvl w:val="0"/>
          <w:numId w:val="0"/>
        </w:numPr>
        <w:ind w:left="360" w:hanging="360"/>
      </w:pPr>
      <w:r>
        <w:t>Week 1 (Feb 5)</w:t>
      </w:r>
    </w:p>
    <w:p w14:paraId="54A246E7" w14:textId="5D269976" w:rsidR="00263422" w:rsidRDefault="00263422" w:rsidP="00263422">
      <w:pPr>
        <w:pStyle w:val="Heading1"/>
        <w:numPr>
          <w:ilvl w:val="0"/>
          <w:numId w:val="0"/>
        </w:numPr>
        <w:ind w:left="360" w:hanging="360"/>
      </w:pPr>
      <w:r>
        <w:t>Q:</w:t>
      </w:r>
      <w:r w:rsidR="00CE1FF6">
        <w:t xml:space="preserve"> What standard of security do you want? Encryption or does just invisible password work?</w:t>
      </w:r>
      <w:r>
        <w:br/>
        <w:t>A:</w:t>
      </w:r>
      <w:r w:rsidR="002E5712">
        <w:t>Invisible password would work</w:t>
      </w:r>
      <w:r w:rsidR="00E94118">
        <w:t xml:space="preserve"> + 128 bit encryption (AES) – standard encryption</w:t>
      </w:r>
    </w:p>
    <w:p w14:paraId="0C861C1F" w14:textId="4B83A2F2" w:rsidR="00263422" w:rsidRDefault="00263422" w:rsidP="00263422">
      <w:pPr>
        <w:pStyle w:val="Heading1"/>
        <w:numPr>
          <w:ilvl w:val="0"/>
          <w:numId w:val="0"/>
        </w:numPr>
        <w:ind w:left="360" w:hanging="360"/>
      </w:pPr>
      <w:r>
        <w:lastRenderedPageBreak/>
        <w:t>Q:</w:t>
      </w:r>
      <w:r w:rsidR="00B02ABC">
        <w:t xml:space="preserve"> what are the </w:t>
      </w:r>
      <w:r w:rsidR="00E83DB8">
        <w:t>“</w:t>
      </w:r>
      <w:r w:rsidR="00B02ABC">
        <w:t>desired demographics</w:t>
      </w:r>
      <w:r w:rsidR="00E83DB8">
        <w:t>”</w:t>
      </w:r>
      <w:r w:rsidR="00B02ABC">
        <w:t xml:space="preserve"> for a user?</w:t>
      </w:r>
      <w:r>
        <w:br/>
        <w:t>A:</w:t>
      </w:r>
      <w:r w:rsidR="00E94118">
        <w:t>?? Age, location, state, district, federal voting, names</w:t>
      </w:r>
    </w:p>
    <w:p w14:paraId="24E8CF68" w14:textId="0A7E8070" w:rsidR="00E83DB8" w:rsidRDefault="00E83DB8" w:rsidP="00263422">
      <w:pPr>
        <w:pStyle w:val="Heading1"/>
        <w:numPr>
          <w:ilvl w:val="0"/>
          <w:numId w:val="0"/>
        </w:numPr>
        <w:ind w:left="360" w:hanging="360"/>
      </w:pPr>
      <w:r>
        <w:t>Q: Is a user able to register and vote right away or do they need to be approved by an admin?</w:t>
      </w:r>
      <w:r>
        <w:br/>
        <w:t>A:</w:t>
      </w:r>
      <w:r w:rsidR="00E94118">
        <w:t xml:space="preserve"> Auto approval with government id</w:t>
      </w:r>
    </w:p>
    <w:p w14:paraId="59A9D7A7" w14:textId="3212012F" w:rsidR="00E83DB8" w:rsidRDefault="00E83DB8" w:rsidP="00EA37B6">
      <w:pPr>
        <w:pStyle w:val="Heading1"/>
        <w:numPr>
          <w:ilvl w:val="0"/>
          <w:numId w:val="0"/>
        </w:numPr>
        <w:ind w:left="360" w:hanging="360"/>
      </w:pPr>
      <w:r>
        <w:t>Q: What is needed to be a valid voter? Does only the government id matter?</w:t>
      </w:r>
      <w:r w:rsidR="00EA37B6">
        <w:br/>
      </w:r>
      <w:r>
        <w:t>A:</w:t>
      </w:r>
      <w:r>
        <w:softHyphen/>
      </w:r>
      <w:r w:rsidR="00E94118">
        <w:t xml:space="preserve"> Standard 18 yrs registered and other normal voting </w:t>
      </w:r>
    </w:p>
    <w:p w14:paraId="0A63000E" w14:textId="140EF416" w:rsidR="00B02ABC" w:rsidRDefault="00B02ABC" w:rsidP="00263422">
      <w:pPr>
        <w:pStyle w:val="Heading1"/>
        <w:numPr>
          <w:ilvl w:val="0"/>
          <w:numId w:val="0"/>
        </w:numPr>
        <w:ind w:left="360" w:hanging="360"/>
      </w:pPr>
      <w:r>
        <w:t>Q: How do you want to handle the government id part of registration?</w:t>
      </w:r>
      <w:r w:rsidR="00E83DB8">
        <w:t xml:space="preserve"> Is that an admin thing or something for us to check?</w:t>
      </w:r>
      <w:r>
        <w:br/>
        <w:t>A:</w:t>
      </w:r>
      <w:r w:rsidR="00E94118">
        <w:t xml:space="preserve"> Voter ID # or driver license #  validate that through an api to a us census (Rock n roll if you can have it.)</w:t>
      </w:r>
    </w:p>
    <w:p w14:paraId="6B56AD53" w14:textId="77C44043" w:rsidR="00FA2F6B" w:rsidRDefault="00EA37B6" w:rsidP="00FA2F6B">
      <w:pPr>
        <w:pStyle w:val="Heading1"/>
        <w:numPr>
          <w:ilvl w:val="0"/>
          <w:numId w:val="0"/>
        </w:numPr>
        <w:ind w:left="360" w:hanging="360"/>
      </w:pPr>
      <w:r>
        <w:t>Q: When a user registers, do they get an email to confirm their email?</w:t>
      </w:r>
      <w:r w:rsidR="00FA2F6B">
        <w:br/>
        <w:t>A:</w:t>
      </w:r>
      <w:r w:rsidR="00E94118">
        <w:t xml:space="preserve"> Confirmation of the email</w:t>
      </w:r>
    </w:p>
    <w:p w14:paraId="4E4F1804" w14:textId="35633EFD" w:rsidR="00834A40" w:rsidRDefault="00834A40" w:rsidP="00263422">
      <w:pPr>
        <w:pStyle w:val="Heading1"/>
        <w:numPr>
          <w:ilvl w:val="0"/>
          <w:numId w:val="0"/>
        </w:numPr>
        <w:ind w:left="360" w:hanging="360"/>
      </w:pPr>
      <w:r>
        <w:t>Expect a lot of changes to the project scope.</w:t>
      </w:r>
    </w:p>
    <w:p w14:paraId="4B592167" w14:textId="3DF39DDD" w:rsidR="00834A40" w:rsidRDefault="00834A40" w:rsidP="00263422">
      <w:pPr>
        <w:pStyle w:val="Heading1"/>
        <w:numPr>
          <w:ilvl w:val="0"/>
          <w:numId w:val="0"/>
        </w:numPr>
        <w:ind w:left="360" w:hanging="360"/>
      </w:pPr>
      <w:r>
        <w:t>The basics of the class are trying to replicate what’s in the industry as much as possible.</w:t>
      </w:r>
    </w:p>
    <w:p w14:paraId="4BF71BC7" w14:textId="073322DB" w:rsidR="00C311B9" w:rsidRDefault="00C311B9" w:rsidP="00C311B9">
      <w:pPr>
        <w:pStyle w:val="Heading1"/>
        <w:numPr>
          <w:ilvl w:val="0"/>
          <w:numId w:val="0"/>
        </w:numPr>
        <w:ind w:left="360" w:hanging="360"/>
      </w:pPr>
      <w:r>
        <w:t>Week 2 (Feb 12)</w:t>
      </w:r>
    </w:p>
    <w:p w14:paraId="61F17570" w14:textId="4FCCE4E1" w:rsidR="00C311B9" w:rsidRDefault="00C311B9" w:rsidP="00C311B9">
      <w:pPr>
        <w:pStyle w:val="Heading1"/>
        <w:numPr>
          <w:ilvl w:val="0"/>
          <w:numId w:val="0"/>
        </w:numPr>
        <w:ind w:left="360" w:hanging="360"/>
      </w:pPr>
      <w:r>
        <w:t>Week 3 (Feb 19)</w:t>
      </w:r>
    </w:p>
    <w:p w14:paraId="027563DC" w14:textId="35180E98" w:rsidR="00C311B9" w:rsidRDefault="00C311B9" w:rsidP="00C311B9">
      <w:pPr>
        <w:pStyle w:val="Heading1"/>
        <w:numPr>
          <w:ilvl w:val="0"/>
          <w:numId w:val="0"/>
        </w:numPr>
        <w:ind w:left="360" w:hanging="360"/>
      </w:pPr>
      <w:r>
        <w:lastRenderedPageBreak/>
        <w:t>Week 4 (Feb 26)</w:t>
      </w:r>
    </w:p>
    <w:p w14:paraId="6C849369" w14:textId="00CA1C76" w:rsidR="00C311B9" w:rsidRDefault="00C311B9" w:rsidP="00C311B9">
      <w:pPr>
        <w:pStyle w:val="Heading1"/>
        <w:numPr>
          <w:ilvl w:val="0"/>
          <w:numId w:val="0"/>
        </w:numPr>
        <w:ind w:left="360" w:hanging="360"/>
      </w:pPr>
      <w:r>
        <w:t>Week 5 (Mar 5)</w:t>
      </w:r>
    </w:p>
    <w:p w14:paraId="76F4B9E7" w14:textId="7725F658" w:rsidR="00C311B9" w:rsidRDefault="00C311B9" w:rsidP="00C311B9">
      <w:pPr>
        <w:pStyle w:val="Heading1"/>
        <w:numPr>
          <w:ilvl w:val="0"/>
          <w:numId w:val="0"/>
        </w:numPr>
        <w:ind w:left="360" w:hanging="360"/>
      </w:pPr>
      <w:r>
        <w:t>Week 6 (</w:t>
      </w:r>
      <w:r w:rsidR="00C74F4D">
        <w:t>Mar 12</w:t>
      </w:r>
      <w:r>
        <w:t>)</w:t>
      </w:r>
    </w:p>
    <w:p w14:paraId="0104C2F8" w14:textId="06687287" w:rsidR="00C311B9" w:rsidRDefault="00C311B9" w:rsidP="00C311B9">
      <w:pPr>
        <w:pStyle w:val="Heading1"/>
        <w:numPr>
          <w:ilvl w:val="0"/>
          <w:numId w:val="0"/>
        </w:numPr>
        <w:ind w:left="360" w:hanging="360"/>
      </w:pPr>
      <w:r>
        <w:t>Week 7 (</w:t>
      </w:r>
      <w:r w:rsidR="00C74F4D">
        <w:t>Mar 19</w:t>
      </w:r>
      <w:r>
        <w:t>)</w:t>
      </w:r>
    </w:p>
    <w:p w14:paraId="2EB86056" w14:textId="6FFE4F86" w:rsidR="00C311B9" w:rsidRDefault="00C311B9" w:rsidP="00C311B9">
      <w:pPr>
        <w:pStyle w:val="Heading1"/>
        <w:numPr>
          <w:ilvl w:val="0"/>
          <w:numId w:val="0"/>
        </w:numPr>
        <w:ind w:left="360" w:hanging="360"/>
      </w:pPr>
      <w:r>
        <w:t>Week 8 (</w:t>
      </w:r>
      <w:r w:rsidR="00C74F4D">
        <w:t>Mar 26</w:t>
      </w:r>
      <w:r>
        <w:t>)</w:t>
      </w:r>
    </w:p>
    <w:p w14:paraId="33548938" w14:textId="0A3DC783" w:rsidR="00C311B9" w:rsidRDefault="00C311B9" w:rsidP="00C311B9">
      <w:pPr>
        <w:pStyle w:val="Heading1"/>
        <w:numPr>
          <w:ilvl w:val="0"/>
          <w:numId w:val="0"/>
        </w:numPr>
        <w:ind w:left="360" w:hanging="360"/>
      </w:pPr>
      <w:r>
        <w:t>Week 9 (</w:t>
      </w:r>
      <w:r w:rsidR="00C74F4D">
        <w:t>Apr 2</w:t>
      </w:r>
      <w:r>
        <w:t>)</w:t>
      </w:r>
    </w:p>
    <w:p w14:paraId="020BE739" w14:textId="7F1B9B91" w:rsidR="00C311B9" w:rsidRDefault="00C311B9" w:rsidP="00C311B9">
      <w:pPr>
        <w:pStyle w:val="Heading1"/>
        <w:numPr>
          <w:ilvl w:val="0"/>
          <w:numId w:val="0"/>
        </w:numPr>
        <w:ind w:left="360" w:hanging="360"/>
      </w:pPr>
      <w:r>
        <w:t>Week 10 (</w:t>
      </w:r>
      <w:r w:rsidR="00C74F4D">
        <w:t>Apr 9</w:t>
      </w:r>
      <w:r>
        <w:t>)</w:t>
      </w:r>
    </w:p>
    <w:p w14:paraId="556752D2" w14:textId="612C059B" w:rsidR="00C311B9" w:rsidRDefault="00C311B9" w:rsidP="00C311B9">
      <w:pPr>
        <w:pStyle w:val="Heading1"/>
        <w:numPr>
          <w:ilvl w:val="0"/>
          <w:numId w:val="0"/>
        </w:numPr>
        <w:ind w:left="360" w:hanging="360"/>
      </w:pPr>
      <w:r>
        <w:t>Week 11 (</w:t>
      </w:r>
      <w:r w:rsidR="00C74F4D">
        <w:t>Apr 16</w:t>
      </w:r>
      <w:r>
        <w:t>)</w:t>
      </w:r>
    </w:p>
    <w:p w14:paraId="10AADF0E" w14:textId="271D8BC2" w:rsidR="00C311B9" w:rsidRDefault="00C311B9" w:rsidP="00C311B9">
      <w:pPr>
        <w:pStyle w:val="Heading1"/>
        <w:numPr>
          <w:ilvl w:val="0"/>
          <w:numId w:val="0"/>
        </w:numPr>
        <w:ind w:left="360" w:hanging="360"/>
      </w:pPr>
      <w:r>
        <w:t>Week 12 (</w:t>
      </w:r>
      <w:r w:rsidR="006C3493">
        <w:t>Apr 23</w:t>
      </w:r>
      <w:r>
        <w:t>)</w:t>
      </w:r>
    </w:p>
    <w:p w14:paraId="46290945" w14:textId="74801EB4" w:rsidR="00263422" w:rsidRDefault="00C311B9" w:rsidP="00263422">
      <w:pPr>
        <w:pStyle w:val="Heading1"/>
        <w:numPr>
          <w:ilvl w:val="0"/>
          <w:numId w:val="0"/>
        </w:numPr>
        <w:ind w:left="360" w:hanging="360"/>
      </w:pPr>
      <w:r>
        <w:t>Week 13 (</w:t>
      </w:r>
      <w:r w:rsidR="006C3493">
        <w:t>Apr 30</w:t>
      </w:r>
      <w:r>
        <w:t>)</w:t>
      </w:r>
      <w:r w:rsidR="00263422">
        <w:br/>
      </w:r>
    </w:p>
    <w:p w14:paraId="77719A2C" w14:textId="664A2952" w:rsidR="006C1825" w:rsidRDefault="006C1825" w:rsidP="006C1825">
      <w:pPr>
        <w:pStyle w:val="Heading1"/>
        <w:numPr>
          <w:ilvl w:val="0"/>
          <w:numId w:val="0"/>
        </w:numPr>
        <w:ind w:left="360" w:hanging="360"/>
      </w:pPr>
      <w:r>
        <w:t>Questions to be scheduled</w:t>
      </w:r>
    </w:p>
    <w:p w14:paraId="46201FEE" w14:textId="2647CDD1" w:rsidR="006C1825" w:rsidRDefault="002E3A1D" w:rsidP="006C1825">
      <w:pPr>
        <w:pStyle w:val="Heading1"/>
        <w:numPr>
          <w:ilvl w:val="0"/>
          <w:numId w:val="4"/>
        </w:numPr>
      </w:pPr>
      <w:r>
        <w:t>How do you define an election cycle? Is that a system feature or an admin defined one?</w:t>
      </w:r>
    </w:p>
    <w:p w14:paraId="55A58B3D" w14:textId="410B4D9A" w:rsidR="00B7742E" w:rsidRDefault="00752563" w:rsidP="006C1825">
      <w:pPr>
        <w:pStyle w:val="Heading1"/>
        <w:numPr>
          <w:ilvl w:val="0"/>
          <w:numId w:val="4"/>
        </w:numPr>
      </w:pPr>
      <w:r>
        <w:t xml:space="preserve">What’s the difference between each level of </w:t>
      </w:r>
      <w:proofErr w:type="gramStart"/>
      <w:r>
        <w:t>administration</w:t>
      </w:r>
      <w:proofErr w:type="gramEnd"/>
    </w:p>
    <w:p w14:paraId="0D24342B" w14:textId="3EE24286" w:rsidR="00EF12D4" w:rsidRDefault="00EF12D4" w:rsidP="006C1825">
      <w:pPr>
        <w:pStyle w:val="Heading1"/>
        <w:numPr>
          <w:ilvl w:val="0"/>
          <w:numId w:val="4"/>
        </w:numPr>
      </w:pPr>
      <w:r>
        <w:lastRenderedPageBreak/>
        <w:t>Name/Logo</w:t>
      </w:r>
      <w:r w:rsidR="00EA37B6">
        <w:t>/Color/ui</w:t>
      </w:r>
      <w:r>
        <w:t xml:space="preserve"> </w:t>
      </w:r>
      <w:proofErr w:type="gramStart"/>
      <w:r>
        <w:t>preferences</w:t>
      </w:r>
      <w:r w:rsidR="00E94118">
        <w:t xml:space="preserve"> :</w:t>
      </w:r>
      <w:proofErr w:type="gramEnd"/>
      <w:r w:rsidR="00E94118">
        <w:t xml:space="preserve"> No preferences</w:t>
      </w:r>
    </w:p>
    <w:p w14:paraId="14AA3890" w14:textId="03D070B7" w:rsidR="00EA37B6" w:rsidRDefault="00EA37B6" w:rsidP="006C1825">
      <w:pPr>
        <w:pStyle w:val="Heading1"/>
        <w:numPr>
          <w:ilvl w:val="0"/>
          <w:numId w:val="4"/>
        </w:numPr>
      </w:pPr>
      <w:r>
        <w:t xml:space="preserve">How much testing do you want implemented like is code coverage a matter to </w:t>
      </w:r>
      <w:proofErr w:type="gramStart"/>
      <w:r>
        <w:t>consider</w:t>
      </w:r>
      <w:r w:rsidR="00E94118">
        <w:t xml:space="preserve"> :</w:t>
      </w:r>
      <w:proofErr w:type="gramEnd"/>
      <w:r w:rsidR="00E94118">
        <w:t xml:space="preserve"> </w:t>
      </w:r>
    </w:p>
    <w:p w14:paraId="091EF602" w14:textId="5CB712B2" w:rsidR="00E94118" w:rsidRDefault="00E94118" w:rsidP="00E94118">
      <w:pPr>
        <w:pStyle w:val="Heading1"/>
        <w:numPr>
          <w:ilvl w:val="0"/>
          <w:numId w:val="0"/>
        </w:numPr>
        <w:ind w:left="360" w:hanging="360"/>
      </w:pPr>
      <w:proofErr w:type="gramStart"/>
      <w:r>
        <w:t>kphp ?</w:t>
      </w:r>
      <w:proofErr w:type="gramEnd"/>
    </w:p>
    <w:p w14:paraId="6E80C29E" w14:textId="77777777" w:rsidR="00E94118" w:rsidRDefault="00E94118" w:rsidP="00E94118">
      <w:pPr>
        <w:pStyle w:val="Heading1"/>
        <w:numPr>
          <w:ilvl w:val="0"/>
          <w:numId w:val="0"/>
        </w:numPr>
        <w:ind w:left="360" w:hanging="360"/>
      </w:pPr>
    </w:p>
    <w:p w14:paraId="6B6F4824" w14:textId="77777777" w:rsidR="006C3493" w:rsidRDefault="006C3493" w:rsidP="00C311B9">
      <w:pPr>
        <w:pStyle w:val="Heading1"/>
        <w:numPr>
          <w:ilvl w:val="0"/>
          <w:numId w:val="0"/>
        </w:numPr>
        <w:ind w:left="360" w:hanging="360"/>
      </w:pPr>
    </w:p>
    <w:sectPr w:rsidR="006C3493">
      <w:footerReference w:type="default" r:id="rId9"/>
      <w:pgSz w:w="12240" w:h="15840"/>
      <w:pgMar w:top="1440" w:right="1800" w:bottom="108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mp, Heather" w:date="2018-02-04T15:56:00Z" w:initials="KH">
    <w:p w14:paraId="327B3469" w14:textId="77777777" w:rsidR="00784D32" w:rsidRDefault="00784D32">
      <w:pPr>
        <w:pStyle w:val="CommentText"/>
      </w:pPr>
      <w:r>
        <w:rPr>
          <w:rStyle w:val="CommentReference"/>
        </w:rPr>
        <w:annotationRef/>
      </w:r>
      <w:r>
        <w:t>What does this mean</w:t>
      </w:r>
    </w:p>
  </w:comment>
  <w:comment w:id="1" w:author="Kemp, Heather" w:date="2018-02-04T16:31:00Z" w:initials="KH">
    <w:p w14:paraId="3A7D7A9F" w14:textId="7E0C3081" w:rsidR="00F425A6" w:rsidRDefault="00F425A6">
      <w:pPr>
        <w:pStyle w:val="CommentText"/>
      </w:pPr>
      <w:r>
        <w:rPr>
          <w:rStyle w:val="CommentReference"/>
        </w:rPr>
        <w:annotationRef/>
      </w:r>
      <w:r>
        <w:t>What do each one of these users have permissions wise</w:t>
      </w:r>
    </w:p>
  </w:comment>
  <w:comment w:id="3" w:author="Kemp, Heather" w:date="2018-02-04T17:56:00Z" w:initials="KH">
    <w:p w14:paraId="7BF3C872" w14:textId="6F12813B" w:rsidR="00312502" w:rsidRDefault="00312502">
      <w:pPr>
        <w:pStyle w:val="CommentText"/>
      </w:pPr>
      <w:r>
        <w:rPr>
          <w:rStyle w:val="CommentReference"/>
        </w:rPr>
        <w:annotationRef/>
      </w:r>
      <w:r>
        <w:t>What kind of searches</w:t>
      </w:r>
    </w:p>
  </w:comment>
  <w:comment w:id="4" w:author="Kemp, Heather" w:date="2018-02-04T17:09:00Z" w:initials="KH">
    <w:p w14:paraId="258A61A8" w14:textId="1EACD91E" w:rsidR="005B3E0C" w:rsidRDefault="005B3E0C">
      <w:pPr>
        <w:pStyle w:val="CommentText"/>
      </w:pPr>
      <w:r>
        <w:rPr>
          <w:rStyle w:val="CommentReference"/>
        </w:rPr>
        <w:annotationRef/>
      </w:r>
      <w:r>
        <w:t xml:space="preserve">What are the desired </w:t>
      </w:r>
      <w:proofErr w:type="gramStart"/>
      <w:r>
        <w:t>demographics</w:t>
      </w:r>
      <w:proofErr w:type="gramEnd"/>
    </w:p>
  </w:comment>
  <w:comment w:id="5" w:author="Kemp, Heather" w:date="2018-02-04T17:56:00Z" w:initials="KH">
    <w:p w14:paraId="6C2F3787" w14:textId="372E07F3" w:rsidR="00312502" w:rsidRDefault="00312502">
      <w:pPr>
        <w:pStyle w:val="CommentText"/>
      </w:pPr>
      <w:r>
        <w:rPr>
          <w:rStyle w:val="CommentReference"/>
        </w:rPr>
        <w:annotationRef/>
      </w:r>
      <w:r>
        <w:t>Do the people do this or is this automatic with natural geo update. Or is this a system thing</w:t>
      </w:r>
    </w:p>
  </w:comment>
  <w:comment w:id="6" w:author="Kemp, Heather" w:date="2018-02-04T17:56:00Z" w:initials="KH">
    <w:p w14:paraId="00808356" w14:textId="4363F15C" w:rsidR="00312502" w:rsidRDefault="00312502">
      <w:pPr>
        <w:pStyle w:val="CommentText"/>
      </w:pPr>
      <w:r>
        <w:rPr>
          <w:rStyle w:val="CommentReference"/>
        </w:rPr>
        <w:annotationRef/>
      </w:r>
      <w:r>
        <w:t>What are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7B3469" w15:done="0"/>
  <w15:commentEx w15:paraId="3A7D7A9F" w15:done="0"/>
  <w15:commentEx w15:paraId="7BF3C872" w15:done="0"/>
  <w15:commentEx w15:paraId="258A61A8" w15:done="0"/>
  <w15:commentEx w15:paraId="6C2F3787" w15:done="0"/>
  <w15:commentEx w15:paraId="008083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79187" w14:textId="77777777" w:rsidR="00566AAD" w:rsidRDefault="00566AAD">
      <w:pPr>
        <w:spacing w:after="0" w:line="240" w:lineRule="auto"/>
      </w:pPr>
      <w:r>
        <w:separator/>
      </w:r>
    </w:p>
    <w:p w14:paraId="5986A675" w14:textId="77777777" w:rsidR="00566AAD" w:rsidRDefault="00566AAD"/>
  </w:endnote>
  <w:endnote w:type="continuationSeparator" w:id="0">
    <w:p w14:paraId="06B93D57" w14:textId="77777777" w:rsidR="00566AAD" w:rsidRDefault="00566AAD">
      <w:pPr>
        <w:spacing w:after="0" w:line="240" w:lineRule="auto"/>
      </w:pPr>
      <w:r>
        <w:continuationSeparator/>
      </w:r>
    </w:p>
    <w:p w14:paraId="0B72EACE" w14:textId="77777777" w:rsidR="00566AAD" w:rsidRDefault="0056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7F8DF" w14:textId="77777777" w:rsidR="00067976" w:rsidRDefault="004837C9">
    <w:pPr>
      <w:pStyle w:val="Footer"/>
    </w:pPr>
    <w:r>
      <w:fldChar w:fldCharType="begin"/>
    </w:r>
    <w:r>
      <w:instrText xml:space="preserve"> PAGE   \* MERGEFORMAT </w:instrText>
    </w:r>
    <w:r>
      <w:fldChar w:fldCharType="separate"/>
    </w:r>
    <w:r w:rsidR="00F829DA">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66C1E" w14:textId="77777777" w:rsidR="00566AAD" w:rsidRDefault="00566AAD">
      <w:pPr>
        <w:spacing w:after="0" w:line="240" w:lineRule="auto"/>
      </w:pPr>
      <w:r>
        <w:separator/>
      </w:r>
    </w:p>
    <w:p w14:paraId="5EEE842D" w14:textId="77777777" w:rsidR="00566AAD" w:rsidRDefault="00566AAD"/>
  </w:footnote>
  <w:footnote w:type="continuationSeparator" w:id="0">
    <w:p w14:paraId="7A30746E" w14:textId="77777777" w:rsidR="00566AAD" w:rsidRDefault="00566AAD">
      <w:pPr>
        <w:spacing w:after="0" w:line="240" w:lineRule="auto"/>
      </w:pPr>
      <w:r>
        <w:continuationSeparator/>
      </w:r>
    </w:p>
    <w:p w14:paraId="2FEF8E7B" w14:textId="77777777" w:rsidR="00566AAD" w:rsidRDefault="00566AA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nsid w:val="4E303DEC"/>
    <w:multiLevelType w:val="hybridMultilevel"/>
    <w:tmpl w:val="9B2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51803"/>
    <w:multiLevelType w:val="hybridMultilevel"/>
    <w:tmpl w:val="CBE4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594D0D"/>
    <w:multiLevelType w:val="hybridMultilevel"/>
    <w:tmpl w:val="7538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mp, Heather">
    <w15:presenceInfo w15:providerId="None" w15:userId="Kemp, Heat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54"/>
    <w:rsid w:val="00062454"/>
    <w:rsid w:val="00067976"/>
    <w:rsid w:val="00170C38"/>
    <w:rsid w:val="00190F92"/>
    <w:rsid w:val="001E2660"/>
    <w:rsid w:val="002030DD"/>
    <w:rsid w:val="00263422"/>
    <w:rsid w:val="002964B0"/>
    <w:rsid w:val="002E3A1D"/>
    <w:rsid w:val="002E5712"/>
    <w:rsid w:val="00312502"/>
    <w:rsid w:val="003A7F39"/>
    <w:rsid w:val="003E3BCC"/>
    <w:rsid w:val="003E4520"/>
    <w:rsid w:val="00405B05"/>
    <w:rsid w:val="00422275"/>
    <w:rsid w:val="00452AD0"/>
    <w:rsid w:val="004837C9"/>
    <w:rsid w:val="00566AAD"/>
    <w:rsid w:val="0058739E"/>
    <w:rsid w:val="005B3E0C"/>
    <w:rsid w:val="005C7E86"/>
    <w:rsid w:val="0064418C"/>
    <w:rsid w:val="006C1825"/>
    <w:rsid w:val="006C3493"/>
    <w:rsid w:val="00752563"/>
    <w:rsid w:val="00784D32"/>
    <w:rsid w:val="00834A40"/>
    <w:rsid w:val="00856E8C"/>
    <w:rsid w:val="00AA3E3E"/>
    <w:rsid w:val="00AA71CB"/>
    <w:rsid w:val="00B02ABC"/>
    <w:rsid w:val="00B22F22"/>
    <w:rsid w:val="00B4119A"/>
    <w:rsid w:val="00B771F6"/>
    <w:rsid w:val="00B7742E"/>
    <w:rsid w:val="00C2764D"/>
    <w:rsid w:val="00C311B9"/>
    <w:rsid w:val="00C717D7"/>
    <w:rsid w:val="00C74F4D"/>
    <w:rsid w:val="00C811AB"/>
    <w:rsid w:val="00CE1FF6"/>
    <w:rsid w:val="00CE62C6"/>
    <w:rsid w:val="00D94B10"/>
    <w:rsid w:val="00DF03C2"/>
    <w:rsid w:val="00DF3255"/>
    <w:rsid w:val="00E26CC2"/>
    <w:rsid w:val="00E83DB8"/>
    <w:rsid w:val="00E94118"/>
    <w:rsid w:val="00EA37B6"/>
    <w:rsid w:val="00EF12D4"/>
    <w:rsid w:val="00F425A6"/>
    <w:rsid w:val="00F829DA"/>
    <w:rsid w:val="00FA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26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CommentReference">
    <w:name w:val="annotation reference"/>
    <w:basedOn w:val="DefaultParagraphFont"/>
    <w:uiPriority w:val="99"/>
    <w:semiHidden/>
    <w:unhideWhenUsed/>
    <w:rsid w:val="00784D32"/>
    <w:rPr>
      <w:sz w:val="18"/>
      <w:szCs w:val="18"/>
    </w:rPr>
  </w:style>
  <w:style w:type="paragraph" w:styleId="CommentText">
    <w:name w:val="annotation text"/>
    <w:basedOn w:val="Normal"/>
    <w:link w:val="CommentTextChar"/>
    <w:uiPriority w:val="99"/>
    <w:semiHidden/>
    <w:unhideWhenUsed/>
    <w:rsid w:val="00784D32"/>
    <w:pPr>
      <w:spacing w:line="240" w:lineRule="auto"/>
    </w:pPr>
    <w:rPr>
      <w:sz w:val="24"/>
      <w:szCs w:val="24"/>
    </w:rPr>
  </w:style>
  <w:style w:type="character" w:customStyle="1" w:styleId="CommentTextChar">
    <w:name w:val="Comment Text Char"/>
    <w:basedOn w:val="DefaultParagraphFont"/>
    <w:link w:val="CommentText"/>
    <w:uiPriority w:val="99"/>
    <w:semiHidden/>
    <w:rsid w:val="00784D32"/>
    <w:rPr>
      <w:sz w:val="24"/>
      <w:szCs w:val="24"/>
    </w:rPr>
  </w:style>
  <w:style w:type="paragraph" w:styleId="CommentSubject">
    <w:name w:val="annotation subject"/>
    <w:basedOn w:val="CommentText"/>
    <w:next w:val="CommentText"/>
    <w:link w:val="CommentSubjectChar"/>
    <w:uiPriority w:val="99"/>
    <w:semiHidden/>
    <w:unhideWhenUsed/>
    <w:rsid w:val="00784D32"/>
    <w:rPr>
      <w:b/>
      <w:bCs/>
      <w:sz w:val="20"/>
      <w:szCs w:val="20"/>
    </w:rPr>
  </w:style>
  <w:style w:type="character" w:customStyle="1" w:styleId="CommentSubjectChar">
    <w:name w:val="Comment Subject Char"/>
    <w:basedOn w:val="CommentTextChar"/>
    <w:link w:val="CommentSubject"/>
    <w:uiPriority w:val="99"/>
    <w:semiHidden/>
    <w:rsid w:val="00784D32"/>
    <w:rPr>
      <w:b/>
      <w:bCs/>
      <w:sz w:val="20"/>
      <w:szCs w:val="20"/>
    </w:rPr>
  </w:style>
  <w:style w:type="paragraph" w:styleId="BalloonText">
    <w:name w:val="Balloon Text"/>
    <w:basedOn w:val="Normal"/>
    <w:link w:val="BalloonTextChar"/>
    <w:uiPriority w:val="99"/>
    <w:semiHidden/>
    <w:unhideWhenUsed/>
    <w:rsid w:val="00784D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4D32"/>
    <w:rPr>
      <w:rFonts w:ascii="Times New Roman" w:hAnsi="Times New Roman" w:cs="Times New Roman"/>
      <w:sz w:val="18"/>
      <w:szCs w:val="18"/>
    </w:rPr>
  </w:style>
  <w:style w:type="character" w:styleId="Hyperlink">
    <w:name w:val="Hyperlink"/>
    <w:basedOn w:val="DefaultParagraphFont"/>
    <w:uiPriority w:val="99"/>
    <w:unhideWhenUsed/>
    <w:rsid w:val="0058739E"/>
    <w:rPr>
      <w:color w:val="58A8AD" w:themeColor="hyperlink"/>
      <w:u w:val="single"/>
    </w:rPr>
  </w:style>
  <w:style w:type="character" w:styleId="FollowedHyperlink">
    <w:name w:val="FollowedHyperlink"/>
    <w:basedOn w:val="DefaultParagraphFont"/>
    <w:uiPriority w:val="99"/>
    <w:semiHidden/>
    <w:unhideWhenUsed/>
    <w:rsid w:val="0058739E"/>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1005">
      <w:bodyDiv w:val="1"/>
      <w:marLeft w:val="0"/>
      <w:marRight w:val="0"/>
      <w:marTop w:val="0"/>
      <w:marBottom w:val="0"/>
      <w:divBdr>
        <w:top w:val="none" w:sz="0" w:space="0" w:color="auto"/>
        <w:left w:val="none" w:sz="0" w:space="0" w:color="auto"/>
        <w:bottom w:val="none" w:sz="0" w:space="0" w:color="auto"/>
        <w:right w:val="none" w:sz="0" w:space="0" w:color="auto"/>
      </w:divBdr>
      <w:divsChild>
        <w:div w:id="382220638">
          <w:marLeft w:val="0"/>
          <w:marRight w:val="0"/>
          <w:marTop w:val="0"/>
          <w:marBottom w:val="0"/>
          <w:divBdr>
            <w:top w:val="none" w:sz="0" w:space="0" w:color="auto"/>
            <w:left w:val="none" w:sz="0" w:space="0" w:color="auto"/>
            <w:bottom w:val="none" w:sz="0" w:space="0" w:color="auto"/>
            <w:right w:val="none" w:sz="0" w:space="0" w:color="auto"/>
          </w:divBdr>
        </w:div>
        <w:div w:id="1531334829">
          <w:marLeft w:val="0"/>
          <w:marRight w:val="0"/>
          <w:marTop w:val="0"/>
          <w:marBottom w:val="0"/>
          <w:divBdr>
            <w:top w:val="none" w:sz="0" w:space="0" w:color="auto"/>
            <w:left w:val="none" w:sz="0" w:space="0" w:color="auto"/>
            <w:bottom w:val="none" w:sz="0" w:space="0" w:color="auto"/>
            <w:right w:val="none" w:sz="0" w:space="0" w:color="auto"/>
          </w:divBdr>
        </w:div>
        <w:div w:id="396636430">
          <w:marLeft w:val="0"/>
          <w:marRight w:val="0"/>
          <w:marTop w:val="0"/>
          <w:marBottom w:val="0"/>
          <w:divBdr>
            <w:top w:val="none" w:sz="0" w:space="0" w:color="auto"/>
            <w:left w:val="none" w:sz="0" w:space="0" w:color="auto"/>
            <w:bottom w:val="none" w:sz="0" w:space="0" w:color="auto"/>
            <w:right w:val="none" w:sz="0" w:space="0" w:color="auto"/>
          </w:divBdr>
        </w:div>
        <w:div w:id="102576545">
          <w:marLeft w:val="0"/>
          <w:marRight w:val="0"/>
          <w:marTop w:val="0"/>
          <w:marBottom w:val="0"/>
          <w:divBdr>
            <w:top w:val="none" w:sz="0" w:space="0" w:color="auto"/>
            <w:left w:val="none" w:sz="0" w:space="0" w:color="auto"/>
            <w:bottom w:val="none" w:sz="0" w:space="0" w:color="auto"/>
            <w:right w:val="none" w:sz="0" w:space="0" w:color="auto"/>
          </w:divBdr>
        </w:div>
        <w:div w:id="206307894">
          <w:marLeft w:val="0"/>
          <w:marRight w:val="0"/>
          <w:marTop w:val="0"/>
          <w:marBottom w:val="0"/>
          <w:divBdr>
            <w:top w:val="none" w:sz="0" w:space="0" w:color="auto"/>
            <w:left w:val="none" w:sz="0" w:space="0" w:color="auto"/>
            <w:bottom w:val="none" w:sz="0" w:space="0" w:color="auto"/>
            <w:right w:val="none" w:sz="0" w:space="0" w:color="auto"/>
          </w:divBdr>
        </w:div>
        <w:div w:id="1373265429">
          <w:marLeft w:val="0"/>
          <w:marRight w:val="0"/>
          <w:marTop w:val="0"/>
          <w:marBottom w:val="0"/>
          <w:divBdr>
            <w:top w:val="none" w:sz="0" w:space="0" w:color="auto"/>
            <w:left w:val="none" w:sz="0" w:space="0" w:color="auto"/>
            <w:bottom w:val="none" w:sz="0" w:space="0" w:color="auto"/>
            <w:right w:val="none" w:sz="0" w:space="0" w:color="auto"/>
          </w:divBdr>
        </w:div>
        <w:div w:id="1895390636">
          <w:marLeft w:val="0"/>
          <w:marRight w:val="0"/>
          <w:marTop w:val="0"/>
          <w:marBottom w:val="0"/>
          <w:divBdr>
            <w:top w:val="none" w:sz="0" w:space="0" w:color="auto"/>
            <w:left w:val="none" w:sz="0" w:space="0" w:color="auto"/>
            <w:bottom w:val="none" w:sz="0" w:space="0" w:color="auto"/>
            <w:right w:val="none" w:sz="0" w:space="0" w:color="auto"/>
          </w:divBdr>
        </w:div>
        <w:div w:id="1124425978">
          <w:marLeft w:val="0"/>
          <w:marRight w:val="0"/>
          <w:marTop w:val="0"/>
          <w:marBottom w:val="0"/>
          <w:divBdr>
            <w:top w:val="none" w:sz="0" w:space="0" w:color="auto"/>
            <w:left w:val="none" w:sz="0" w:space="0" w:color="auto"/>
            <w:bottom w:val="none" w:sz="0" w:space="0" w:color="auto"/>
            <w:right w:val="none" w:sz="0" w:space="0" w:color="auto"/>
          </w:divBdr>
        </w:div>
      </w:divsChild>
    </w:div>
    <w:div w:id="734470937">
      <w:bodyDiv w:val="1"/>
      <w:marLeft w:val="0"/>
      <w:marRight w:val="0"/>
      <w:marTop w:val="0"/>
      <w:marBottom w:val="0"/>
      <w:divBdr>
        <w:top w:val="none" w:sz="0" w:space="0" w:color="auto"/>
        <w:left w:val="none" w:sz="0" w:space="0" w:color="auto"/>
        <w:bottom w:val="none" w:sz="0" w:space="0" w:color="auto"/>
        <w:right w:val="none" w:sz="0" w:space="0" w:color="auto"/>
      </w:divBdr>
      <w:divsChild>
        <w:div w:id="2145150389">
          <w:marLeft w:val="0"/>
          <w:marRight w:val="0"/>
          <w:marTop w:val="0"/>
          <w:marBottom w:val="0"/>
          <w:divBdr>
            <w:top w:val="none" w:sz="0" w:space="0" w:color="auto"/>
            <w:left w:val="none" w:sz="0" w:space="0" w:color="auto"/>
            <w:bottom w:val="none" w:sz="0" w:space="0" w:color="auto"/>
            <w:right w:val="none" w:sz="0" w:space="0" w:color="auto"/>
          </w:divBdr>
        </w:div>
        <w:div w:id="97144679">
          <w:marLeft w:val="0"/>
          <w:marRight w:val="0"/>
          <w:marTop w:val="0"/>
          <w:marBottom w:val="0"/>
          <w:divBdr>
            <w:top w:val="none" w:sz="0" w:space="0" w:color="auto"/>
            <w:left w:val="none" w:sz="0" w:space="0" w:color="auto"/>
            <w:bottom w:val="none" w:sz="0" w:space="0" w:color="auto"/>
            <w:right w:val="none" w:sz="0" w:space="0" w:color="auto"/>
          </w:divBdr>
        </w:div>
        <w:div w:id="1316762031">
          <w:marLeft w:val="0"/>
          <w:marRight w:val="0"/>
          <w:marTop w:val="0"/>
          <w:marBottom w:val="0"/>
          <w:divBdr>
            <w:top w:val="none" w:sz="0" w:space="0" w:color="auto"/>
            <w:left w:val="none" w:sz="0" w:space="0" w:color="auto"/>
            <w:bottom w:val="none" w:sz="0" w:space="0" w:color="auto"/>
            <w:right w:val="none" w:sz="0" w:space="0" w:color="auto"/>
          </w:divBdr>
        </w:div>
        <w:div w:id="220678428">
          <w:marLeft w:val="0"/>
          <w:marRight w:val="0"/>
          <w:marTop w:val="0"/>
          <w:marBottom w:val="0"/>
          <w:divBdr>
            <w:top w:val="none" w:sz="0" w:space="0" w:color="auto"/>
            <w:left w:val="none" w:sz="0" w:space="0" w:color="auto"/>
            <w:bottom w:val="none" w:sz="0" w:space="0" w:color="auto"/>
            <w:right w:val="none" w:sz="0" w:space="0" w:color="auto"/>
          </w:divBdr>
        </w:div>
        <w:div w:id="1543207561">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1475291839">
          <w:marLeft w:val="0"/>
          <w:marRight w:val="0"/>
          <w:marTop w:val="0"/>
          <w:marBottom w:val="0"/>
          <w:divBdr>
            <w:top w:val="none" w:sz="0" w:space="0" w:color="auto"/>
            <w:left w:val="none" w:sz="0" w:space="0" w:color="auto"/>
            <w:bottom w:val="none" w:sz="0" w:space="0" w:color="auto"/>
            <w:right w:val="none" w:sz="0" w:space="0" w:color="auto"/>
          </w:divBdr>
        </w:div>
        <w:div w:id="1827624869">
          <w:marLeft w:val="0"/>
          <w:marRight w:val="0"/>
          <w:marTop w:val="0"/>
          <w:marBottom w:val="0"/>
          <w:divBdr>
            <w:top w:val="none" w:sz="0" w:space="0" w:color="auto"/>
            <w:left w:val="none" w:sz="0" w:space="0" w:color="auto"/>
            <w:bottom w:val="none" w:sz="0" w:space="0" w:color="auto"/>
            <w:right w:val="none" w:sz="0" w:space="0" w:color="auto"/>
          </w:divBdr>
        </w:div>
        <w:div w:id="2080978188">
          <w:marLeft w:val="0"/>
          <w:marRight w:val="0"/>
          <w:marTop w:val="0"/>
          <w:marBottom w:val="0"/>
          <w:divBdr>
            <w:top w:val="none" w:sz="0" w:space="0" w:color="auto"/>
            <w:left w:val="none" w:sz="0" w:space="0" w:color="auto"/>
            <w:bottom w:val="none" w:sz="0" w:space="0" w:color="auto"/>
            <w:right w:val="none" w:sz="0" w:space="0" w:color="auto"/>
          </w:divBdr>
        </w:div>
        <w:div w:id="67607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eatherkemp/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95</TotalTime>
  <Pages>9</Pages>
  <Words>983</Words>
  <Characters>5607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Kemp, Heather</dc:creator>
  <cp:keywords/>
  <dc:description/>
  <cp:lastModifiedBy>Kemp, Heather</cp:lastModifiedBy>
  <cp:revision>5</cp:revision>
  <dcterms:created xsi:type="dcterms:W3CDTF">2018-02-04T07:44:00Z</dcterms:created>
  <dcterms:modified xsi:type="dcterms:W3CDTF">2018-02-05T23:26:00Z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